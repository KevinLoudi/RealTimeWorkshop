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4E59F"/>
  <w:body>
    <w:p w:rsidR="00D562F9" w:rsidRDefault="00D562F9" w:rsidP="00160BC5">
      <w:pPr>
        <w:rPr>
          <w:rStyle w:val="Input"/>
          <w:color w:val="FFFFFF" w:themeColor="background1"/>
        </w:rPr>
      </w:pPr>
      <w:r>
        <w:rPr>
          <w:rStyle w:val="Input"/>
          <w:rFonts w:asciiTheme="minorEastAsia" w:eastAsiaTheme="minorEastAsia" w:hAnsiTheme="minorEastAsia" w:hint="eastAsia"/>
          <w:color w:val="FFFFFF" w:themeColor="background1"/>
          <w:lang w:eastAsia="zh-CN"/>
        </w:rPr>
        <w:t>%</w:t>
      </w:r>
      <w:r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 xml:space="preserve"> I</w:t>
      </w:r>
      <w:r>
        <w:rPr>
          <w:rStyle w:val="Input"/>
          <w:rFonts w:asciiTheme="minorEastAsia" w:eastAsiaTheme="minorEastAsia" w:hAnsiTheme="minorEastAsia" w:hint="eastAsia"/>
          <w:color w:val="FFFFFF" w:themeColor="background1"/>
          <w:lang w:eastAsia="zh-CN"/>
        </w:rPr>
        <w:t>n</w:t>
      </w:r>
      <w:r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 xml:space="preserve">tro: This is the </w:t>
      </w:r>
      <w:proofErr w:type="spellStart"/>
      <w:r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>matlab</w:t>
      </w:r>
      <w:proofErr w:type="spellEnd"/>
      <w:r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 xml:space="preserve"> scripts run</w:t>
      </w:r>
      <w:r w:rsidR="00800F73"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>ning</w:t>
      </w:r>
      <w:r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 xml:space="preserve"> on Word </w:t>
      </w:r>
    </w:p>
    <w:p w:rsidR="00D562F9" w:rsidRDefault="00D562F9" w:rsidP="00160BC5">
      <w:pPr>
        <w:rPr>
          <w:rStyle w:val="Input"/>
          <w:color w:val="FFFFFF" w:themeColor="background1"/>
        </w:rPr>
      </w:pPr>
      <w:r>
        <w:rPr>
          <w:rStyle w:val="Input"/>
          <w:rFonts w:asciiTheme="minorEastAsia" w:eastAsiaTheme="minorEastAsia" w:hAnsiTheme="minorEastAsia" w:hint="eastAsia"/>
          <w:color w:val="FFFFFF" w:themeColor="background1"/>
          <w:lang w:eastAsia="zh-CN"/>
        </w:rPr>
        <w:t>%</w:t>
      </w:r>
      <w:r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 xml:space="preserve"> Environment: Word 2013 + </w:t>
      </w:r>
      <w:proofErr w:type="spellStart"/>
      <w:r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>Matlab</w:t>
      </w:r>
      <w:proofErr w:type="spellEnd"/>
      <w:r>
        <w:rPr>
          <w:rStyle w:val="Input"/>
          <w:rFonts w:asciiTheme="minorEastAsia" w:eastAsiaTheme="minorEastAsia" w:hAnsiTheme="minorEastAsia"/>
          <w:color w:val="FFFFFF" w:themeColor="background1"/>
          <w:lang w:eastAsia="zh-CN"/>
        </w:rPr>
        <w:t xml:space="preserve"> 2015</w:t>
      </w:r>
    </w:p>
    <w:p w:rsidR="00D562F9" w:rsidRDefault="00D562F9" w:rsidP="00160BC5">
      <w:pPr>
        <w:rPr>
          <w:rStyle w:val="Input"/>
          <w:color w:val="FFFFFF" w:themeColor="background1"/>
        </w:rPr>
      </w:pPr>
    </w:p>
    <w:p w:rsidR="00E7136E" w:rsidRDefault="00160BC5" w:rsidP="00160BC5">
      <w:pPr>
        <w:rPr>
          <w:rStyle w:val="Input"/>
          <w:color w:val="FFFFFF" w:themeColor="background1"/>
        </w:rPr>
      </w:pPr>
      <w:r>
        <w:rPr>
          <w:rStyle w:val="Input"/>
          <w:color w:val="FFFFFF" w:themeColor="background1"/>
        </w:rPr>
        <w:t>%Symbolic programming</w:t>
      </w:r>
    </w:p>
    <w:p w:rsidR="000714ED" w:rsidRPr="00646C75" w:rsidRDefault="00646C75" w:rsidP="00160BC5">
      <w:pPr>
        <w:rPr>
          <w:rStyle w:val="Input"/>
        </w:rPr>
      </w:pPr>
      <w:bookmarkStart w:id="0" w:name="INPUT_15"/>
      <w:proofErr w:type="spellStart"/>
      <w:proofErr w:type="gramStart"/>
      <w:r w:rsidRPr="00646C75">
        <w:rPr>
          <w:rStyle w:val="Input"/>
        </w:rPr>
        <w:t>equ</w:t>
      </w:r>
      <w:proofErr w:type="spellEnd"/>
      <w:r w:rsidRPr="00646C75">
        <w:rPr>
          <w:rStyle w:val="Input"/>
        </w:rPr>
        <w:t>=</w:t>
      </w:r>
      <w:proofErr w:type="spellStart"/>
      <w:proofErr w:type="gramEnd"/>
      <w:r w:rsidRPr="00646C75">
        <w:rPr>
          <w:rStyle w:val="Input"/>
        </w:rPr>
        <w:t>sym</w:t>
      </w:r>
      <w:proofErr w:type="spellEnd"/>
      <w:r w:rsidRPr="00646C75">
        <w:rPr>
          <w:rStyle w:val="Input"/>
        </w:rPr>
        <w:t>('</w:t>
      </w:r>
      <w:proofErr w:type="spellStart"/>
      <w:r w:rsidRPr="00646C75">
        <w:rPr>
          <w:rStyle w:val="Input"/>
        </w:rPr>
        <w:t>exp</w:t>
      </w:r>
      <w:proofErr w:type="spellEnd"/>
      <w:r w:rsidRPr="00646C75">
        <w:rPr>
          <w:rStyle w:val="Input"/>
        </w:rPr>
        <w:t>(2)');</w:t>
      </w:r>
    </w:p>
    <w:p w:rsidR="00646C75" w:rsidRPr="00646C75" w:rsidRDefault="00646C75" w:rsidP="00160BC5">
      <w:pPr>
        <w:rPr>
          <w:rStyle w:val="Input"/>
        </w:rPr>
      </w:pPr>
      <w:proofErr w:type="gramStart"/>
      <w:r w:rsidRPr="00646C75">
        <w:rPr>
          <w:rStyle w:val="Input"/>
        </w:rPr>
        <w:t>class(</w:t>
      </w:r>
      <w:proofErr w:type="spellStart"/>
      <w:proofErr w:type="gramEnd"/>
      <w:r w:rsidRPr="00646C75">
        <w:rPr>
          <w:rStyle w:val="Input"/>
        </w:rPr>
        <w:t>equ</w:t>
      </w:r>
      <w:proofErr w:type="spellEnd"/>
      <w:r w:rsidRPr="00646C75">
        <w:rPr>
          <w:rStyle w:val="Input"/>
        </w:rPr>
        <w:t>)</w:t>
      </w:r>
    </w:p>
    <w:p w:rsidR="00646C75" w:rsidRDefault="00646C75" w:rsidP="00160BC5">
      <w:pPr>
        <w:rPr>
          <w:rStyle w:val="Input"/>
        </w:rPr>
      </w:pPr>
      <w:r w:rsidRPr="00646C75">
        <w:rPr>
          <w:rStyle w:val="Input"/>
        </w:rPr>
        <w:t>equ_1=</w:t>
      </w:r>
      <w:proofErr w:type="spellStart"/>
      <w:proofErr w:type="gramStart"/>
      <w:r w:rsidRPr="00646C75">
        <w:rPr>
          <w:rStyle w:val="Input"/>
        </w:rPr>
        <w:t>vpa</w:t>
      </w:r>
      <w:proofErr w:type="spellEnd"/>
      <w:r w:rsidRPr="00646C75">
        <w:rPr>
          <w:rStyle w:val="Input"/>
        </w:rPr>
        <w:t>(</w:t>
      </w:r>
      <w:proofErr w:type="gramEnd"/>
      <w:r w:rsidRPr="00646C75">
        <w:rPr>
          <w:rStyle w:val="Input"/>
        </w:rPr>
        <w:t xml:space="preserve">equ,8) </w:t>
      </w:r>
      <w:bookmarkEnd w:id="0"/>
      <w:r w:rsidRPr="00646C75">
        <w:rPr>
          <w:rStyle w:val="Input"/>
        </w:rPr>
        <w:t xml:space="preserve"> </w:t>
      </w:r>
    </w:p>
    <w:p w:rsidR="00646C75" w:rsidRPr="00646C75" w:rsidRDefault="00646C75" w:rsidP="00646C75">
      <w:pPr>
        <w:pStyle w:val="20"/>
      </w:pPr>
    </w:p>
    <w:p w:rsidR="00BA6AA9" w:rsidRDefault="00BA6AA9" w:rsidP="00646C75">
      <w:pPr>
        <w:pStyle w:val="20"/>
        <w:rPr>
          <w:rStyle w:val="Output"/>
        </w:rPr>
      </w:pPr>
      <w:bookmarkStart w:id="1" w:name="OUTPUT_15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BA6AA9" w:rsidRDefault="00BA6AA9" w:rsidP="00646C75">
      <w:pPr>
        <w:pStyle w:val="20"/>
        <w:rPr>
          <w:rStyle w:val="Output"/>
        </w:rPr>
      </w:pPr>
      <w:proofErr w:type="spellStart"/>
      <w:proofErr w:type="gramStart"/>
      <w:r>
        <w:rPr>
          <w:rStyle w:val="Output"/>
        </w:rPr>
        <w:t>sym</w:t>
      </w:r>
      <w:proofErr w:type="spellEnd"/>
      <w:proofErr w:type="gramEnd"/>
    </w:p>
    <w:p w:rsidR="00BA6AA9" w:rsidRDefault="00BA6AA9" w:rsidP="00646C75">
      <w:pPr>
        <w:pStyle w:val="20"/>
        <w:rPr>
          <w:rStyle w:val="Output"/>
        </w:rPr>
      </w:pPr>
      <w:r>
        <w:rPr>
          <w:rStyle w:val="Output"/>
        </w:rPr>
        <w:t>equ_1 =</w:t>
      </w:r>
    </w:p>
    <w:p w:rsidR="00646C75" w:rsidRPr="00646C75" w:rsidRDefault="00BA6AA9" w:rsidP="00646C75">
      <w:pPr>
        <w:pStyle w:val="20"/>
      </w:pPr>
      <w:r>
        <w:rPr>
          <w:rStyle w:val="Output"/>
        </w:rPr>
        <w:t>7.3890561</w:t>
      </w:r>
      <w:r w:rsidR="00646C75" w:rsidRPr="00646C75">
        <w:t xml:space="preserve"> </w:t>
      </w:r>
      <w:bookmarkEnd w:id="1"/>
      <w:r w:rsidR="00646C75" w:rsidRPr="00646C75">
        <w:t xml:space="preserve"> </w:t>
      </w:r>
    </w:p>
    <w:p w:rsidR="00646C75" w:rsidRDefault="00646C75" w:rsidP="00160BC5">
      <w:pPr>
        <w:rPr>
          <w:rStyle w:val="Input"/>
        </w:rPr>
      </w:pPr>
    </w:p>
    <w:p w:rsidR="00646C75" w:rsidRPr="00646C75" w:rsidRDefault="00646C75" w:rsidP="00160BC5">
      <w:pPr>
        <w:rPr>
          <w:rStyle w:val="Input"/>
          <w:rFonts w:eastAsiaTheme="minorEastAsia"/>
          <w:lang w:eastAsia="zh-CN"/>
        </w:rPr>
      </w:pPr>
      <w:r>
        <w:rPr>
          <w:rStyle w:val="Input"/>
          <w:rFonts w:eastAsiaTheme="minorEastAsia" w:hint="eastAsia"/>
          <w:lang w:eastAsia="zh-CN"/>
        </w:rPr>
        <w:t>%</w:t>
      </w:r>
      <w:proofErr w:type="spellStart"/>
      <w:r>
        <w:rPr>
          <w:rStyle w:val="Input"/>
          <w:rFonts w:eastAsiaTheme="minorEastAsia" w:hint="eastAsia"/>
          <w:lang w:eastAsia="zh-CN"/>
        </w:rPr>
        <w:t>Writen</w:t>
      </w:r>
      <w:proofErr w:type="spellEnd"/>
      <w:r>
        <w:rPr>
          <w:rStyle w:val="Input"/>
          <w:rFonts w:eastAsiaTheme="minorEastAsia" w:hint="eastAsia"/>
          <w:lang w:eastAsia="zh-CN"/>
        </w:rPr>
        <w:t>-style equation</w:t>
      </w:r>
    </w:p>
    <w:p w:rsidR="00646C75" w:rsidRPr="00646C75" w:rsidRDefault="00646C75" w:rsidP="00160BC5">
      <w:pPr>
        <w:rPr>
          <w:rStyle w:val="Input"/>
          <w:rFonts w:eastAsiaTheme="minorEastAsia"/>
          <w:lang w:eastAsia="zh-CN"/>
        </w:rPr>
      </w:pPr>
      <w:bookmarkStart w:id="2" w:name="INPUT_18"/>
      <w:proofErr w:type="spellStart"/>
      <w:proofErr w:type="gramStart"/>
      <w:r w:rsidRPr="00646C75">
        <w:rPr>
          <w:rStyle w:val="Input"/>
          <w:rFonts w:hint="eastAsia"/>
        </w:rPr>
        <w:t>syms</w:t>
      </w:r>
      <w:proofErr w:type="spellEnd"/>
      <w:proofErr w:type="gramEnd"/>
      <w:r w:rsidRPr="00646C75">
        <w:rPr>
          <w:rStyle w:val="Input"/>
          <w:rFonts w:hint="eastAsia"/>
        </w:rPr>
        <w:t xml:space="preserve"> a b c;</w:t>
      </w:r>
      <w:r w:rsidRPr="00646C75">
        <w:rPr>
          <w:rStyle w:val="Input"/>
        </w:rPr>
        <w:t xml:space="preserve"> </w:t>
      </w:r>
      <w:bookmarkEnd w:id="2"/>
      <w:r w:rsidRPr="00646C75">
        <w:rPr>
          <w:rStyle w:val="Input"/>
        </w:rPr>
        <w:t xml:space="preserve"> </w:t>
      </w:r>
    </w:p>
    <w:p w:rsidR="00646C75" w:rsidRPr="00646C75" w:rsidRDefault="00646C75" w:rsidP="00160BC5">
      <w:pPr>
        <w:rPr>
          <w:rStyle w:val="Input"/>
          <w:lang w:eastAsia="zh-CN"/>
        </w:rPr>
      </w:pPr>
      <w:bookmarkStart w:id="3" w:name="INPUT_17"/>
      <w:proofErr w:type="spellStart"/>
      <w:proofErr w:type="gramStart"/>
      <w:r w:rsidRPr="00646C75">
        <w:rPr>
          <w:rStyle w:val="Input"/>
          <w:rFonts w:hint="eastAsia"/>
        </w:rPr>
        <w:t>equ</w:t>
      </w:r>
      <w:proofErr w:type="spellEnd"/>
      <w:r w:rsidRPr="00646C75">
        <w:rPr>
          <w:rStyle w:val="Input"/>
          <w:rFonts w:hint="eastAsia"/>
        </w:rPr>
        <w:t>=</w:t>
      </w:r>
      <w:proofErr w:type="spellStart"/>
      <w:proofErr w:type="gramEnd"/>
      <w:r w:rsidRPr="00646C75">
        <w:rPr>
          <w:rStyle w:val="Input"/>
          <w:rFonts w:hint="eastAsia"/>
        </w:rPr>
        <w:t>sqrt</w:t>
      </w:r>
      <w:proofErr w:type="spellEnd"/>
      <w:r w:rsidRPr="00646C75">
        <w:rPr>
          <w:rStyle w:val="Input"/>
          <w:rFonts w:hint="eastAsia"/>
        </w:rPr>
        <w:t>(</w:t>
      </w:r>
      <w:r w:rsidRPr="00646C75">
        <w:rPr>
          <w:rStyle w:val="Input"/>
        </w:rPr>
        <w:t>b^2-4*a*c</w:t>
      </w:r>
      <w:r w:rsidRPr="00646C75">
        <w:rPr>
          <w:rStyle w:val="Input"/>
          <w:rFonts w:hint="eastAsia"/>
        </w:rPr>
        <w:t>)</w:t>
      </w:r>
      <w:r>
        <w:rPr>
          <w:rStyle w:val="Input"/>
        </w:rPr>
        <w:t>;</w:t>
      </w:r>
    </w:p>
    <w:p w:rsidR="00646C75" w:rsidRDefault="00646C75" w:rsidP="00160BC5">
      <w:pPr>
        <w:rPr>
          <w:rStyle w:val="Input"/>
        </w:rPr>
      </w:pPr>
      <w:proofErr w:type="gramStart"/>
      <w:r w:rsidRPr="00646C75">
        <w:rPr>
          <w:rStyle w:val="Input"/>
        </w:rPr>
        <w:t>pretty(</w:t>
      </w:r>
      <w:proofErr w:type="spellStart"/>
      <w:proofErr w:type="gramEnd"/>
      <w:r w:rsidRPr="00646C75">
        <w:rPr>
          <w:rStyle w:val="Input"/>
        </w:rPr>
        <w:t>equ</w:t>
      </w:r>
      <w:proofErr w:type="spellEnd"/>
      <w:r w:rsidRPr="00646C75">
        <w:rPr>
          <w:rStyle w:val="Input"/>
        </w:rPr>
        <w:t xml:space="preserve">) </w:t>
      </w:r>
      <w:bookmarkEnd w:id="3"/>
      <w:r w:rsidRPr="00646C75">
        <w:rPr>
          <w:rStyle w:val="Input"/>
        </w:rPr>
        <w:t xml:space="preserve"> </w:t>
      </w:r>
    </w:p>
    <w:p w:rsidR="00646C75" w:rsidRPr="00646C75" w:rsidRDefault="00646C75" w:rsidP="00646C75">
      <w:pPr>
        <w:pStyle w:val="20"/>
      </w:pPr>
    </w:p>
    <w:p w:rsidR="00BA6AA9" w:rsidRDefault="00BA6AA9" w:rsidP="00646C75">
      <w:pPr>
        <w:pStyle w:val="20"/>
        <w:rPr>
          <w:rStyle w:val="Output"/>
        </w:rPr>
      </w:pPr>
      <w:bookmarkStart w:id="4" w:name="OUTPUT_17"/>
      <w:r>
        <w:rPr>
          <w:rStyle w:val="Output"/>
        </w:rPr>
        <w:t xml:space="preserve">      2</w:t>
      </w:r>
    </w:p>
    <w:p w:rsidR="00646C75" w:rsidRDefault="00BA6AA9" w:rsidP="00646C75">
      <w:pPr>
        <w:pStyle w:val="20"/>
      </w:pPr>
      <w:proofErr w:type="spellStart"/>
      <w:proofErr w:type="gramStart"/>
      <w:r>
        <w:rPr>
          <w:rStyle w:val="Output"/>
        </w:rPr>
        <w:t>sqrt</w:t>
      </w:r>
      <w:proofErr w:type="spellEnd"/>
      <w:r>
        <w:rPr>
          <w:rStyle w:val="Output"/>
        </w:rPr>
        <w:t>(</w:t>
      </w:r>
      <w:proofErr w:type="gramEnd"/>
      <w:r>
        <w:rPr>
          <w:rStyle w:val="Output"/>
        </w:rPr>
        <w:t>b  - 4 a c)</w:t>
      </w:r>
      <w:r w:rsidR="00646C75" w:rsidRPr="00646C75">
        <w:t xml:space="preserve"> </w:t>
      </w:r>
      <w:bookmarkEnd w:id="4"/>
      <w:r w:rsidR="00646C75" w:rsidRPr="00646C75">
        <w:t xml:space="preserve"> </w:t>
      </w:r>
    </w:p>
    <w:p w:rsidR="00646C75" w:rsidRDefault="00646C75" w:rsidP="00646C75">
      <w:pPr>
        <w:pStyle w:val="20"/>
      </w:pPr>
    </w:p>
    <w:p w:rsidR="00646C75" w:rsidRPr="00646C75" w:rsidRDefault="00646C75" w:rsidP="00646C75">
      <w:pPr>
        <w:pStyle w:val="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因式分解</w:t>
      </w:r>
    </w:p>
    <w:p w:rsidR="00646C75" w:rsidRDefault="00646C75" w:rsidP="00646C75">
      <w:pPr>
        <w:rPr>
          <w:rFonts w:eastAsiaTheme="minorEastAsia"/>
          <w:lang w:eastAsia="zh-CN"/>
        </w:rPr>
      </w:pPr>
      <w:bookmarkStart w:id="5" w:name="INPUT_20"/>
      <w:proofErr w:type="spellStart"/>
      <w:proofErr w:type="gramStart"/>
      <w:r w:rsidRPr="00646C75">
        <w:rPr>
          <w:rStyle w:val="Input"/>
          <w:rFonts w:hint="eastAsia"/>
        </w:rPr>
        <w:t>syms</w:t>
      </w:r>
      <w:proofErr w:type="spellEnd"/>
      <w:proofErr w:type="gramEnd"/>
      <w:r w:rsidRPr="00646C75">
        <w:rPr>
          <w:rStyle w:val="Input"/>
          <w:rFonts w:hint="eastAsia"/>
        </w:rPr>
        <w:t xml:space="preserve"> a b c;</w:t>
      </w:r>
      <w:r w:rsidRPr="00646C75">
        <w:rPr>
          <w:rStyle w:val="Input"/>
        </w:rPr>
        <w:t xml:space="preserve"> </w:t>
      </w:r>
      <w:bookmarkEnd w:id="5"/>
      <w:r w:rsidRPr="00646C75">
        <w:t xml:space="preserve"> </w:t>
      </w:r>
    </w:p>
    <w:p w:rsidR="00646C75" w:rsidRDefault="00646C75" w:rsidP="00646C75">
      <w:pPr>
        <w:rPr>
          <w:rFonts w:eastAsiaTheme="minorEastAsia"/>
          <w:lang w:eastAsia="zh-CN"/>
        </w:rPr>
      </w:pPr>
      <w:bookmarkStart w:id="6" w:name="INPUT_21"/>
      <w:r w:rsidRPr="00646C75">
        <w:rPr>
          <w:rStyle w:val="Input"/>
        </w:rPr>
        <w:t>f=a^4*(b^2-c^2</w:t>
      </w:r>
      <w:proofErr w:type="gramStart"/>
      <w:r w:rsidRPr="00646C75">
        <w:rPr>
          <w:rStyle w:val="Input"/>
        </w:rPr>
        <w:t>)+</w:t>
      </w:r>
      <w:proofErr w:type="gramEnd"/>
      <w:r w:rsidRPr="00646C75">
        <w:rPr>
          <w:rStyle w:val="Input"/>
        </w:rPr>
        <w:t xml:space="preserve">b^4*(c^2-a^2)+c^4*(a^2-b^2); </w:t>
      </w:r>
      <w:bookmarkEnd w:id="6"/>
      <w:r w:rsidRPr="00646C75">
        <w:t xml:space="preserve"> </w:t>
      </w:r>
    </w:p>
    <w:p w:rsidR="00646C75" w:rsidRDefault="00646C75" w:rsidP="00646C75">
      <w:bookmarkStart w:id="7" w:name="INPUT_19"/>
      <w:r w:rsidRPr="00646C75">
        <w:rPr>
          <w:rStyle w:val="Input"/>
        </w:rPr>
        <w:t>f1=</w:t>
      </w:r>
      <w:proofErr w:type="gramStart"/>
      <w:r w:rsidRPr="00646C75">
        <w:rPr>
          <w:rStyle w:val="Input"/>
        </w:rPr>
        <w:t>factor(</w:t>
      </w:r>
      <w:proofErr w:type="gramEnd"/>
      <w:r w:rsidRPr="00646C75">
        <w:rPr>
          <w:rStyle w:val="Input"/>
        </w:rPr>
        <w:t xml:space="preserve">f) </w:t>
      </w:r>
      <w:bookmarkEnd w:id="7"/>
      <w:r w:rsidRPr="00646C75">
        <w:t xml:space="preserve"> </w:t>
      </w:r>
    </w:p>
    <w:p w:rsidR="00646C75" w:rsidRDefault="00646C75" w:rsidP="00646C75">
      <w:bookmarkStart w:id="8" w:name="INPUT_22"/>
      <w:proofErr w:type="gramStart"/>
      <w:r w:rsidRPr="00646C75">
        <w:rPr>
          <w:rStyle w:val="Input"/>
        </w:rPr>
        <w:t>pretty(</w:t>
      </w:r>
      <w:proofErr w:type="gramEnd"/>
      <w:r w:rsidRPr="00646C75">
        <w:rPr>
          <w:rStyle w:val="Input"/>
        </w:rPr>
        <w:t xml:space="preserve">f1) </w:t>
      </w:r>
      <w:bookmarkEnd w:id="8"/>
      <w:r w:rsidRPr="00646C75">
        <w:t xml:space="preserve"> </w:t>
      </w:r>
    </w:p>
    <w:p w:rsidR="00646C75" w:rsidRPr="00646C75" w:rsidRDefault="00646C75" w:rsidP="00646C75">
      <w:pPr>
        <w:pStyle w:val="20"/>
      </w:pPr>
    </w:p>
    <w:p w:rsidR="00646C75" w:rsidRPr="00646C75" w:rsidRDefault="00BA6AA9" w:rsidP="00646C75">
      <w:pPr>
        <w:pStyle w:val="20"/>
      </w:pPr>
      <w:bookmarkStart w:id="9" w:name="OUTPUT_22"/>
      <w:r>
        <w:rPr>
          <w:rStyle w:val="Output"/>
        </w:rPr>
        <w:t xml:space="preserve">(b - </w:t>
      </w:r>
      <w:proofErr w:type="gramStart"/>
      <w:r>
        <w:rPr>
          <w:rStyle w:val="Output"/>
        </w:rPr>
        <w:t>c</w:t>
      </w:r>
      <w:proofErr w:type="gramEnd"/>
      <w:r>
        <w:rPr>
          <w:rStyle w:val="Output"/>
        </w:rPr>
        <w:t>, b + c, a - c, a + c, a - b, a + b)</w:t>
      </w:r>
      <w:r w:rsidR="00646C75">
        <w:rPr>
          <w:rStyle w:val="Output"/>
        </w:rPr>
        <w:t xml:space="preserve"> </w:t>
      </w:r>
      <w:bookmarkEnd w:id="9"/>
      <w:r w:rsidR="00646C75" w:rsidRPr="00646C75">
        <w:t xml:space="preserve"> </w:t>
      </w:r>
    </w:p>
    <w:p w:rsidR="00646C75" w:rsidRPr="00646C75" w:rsidRDefault="00646C75" w:rsidP="00646C75">
      <w:pPr>
        <w:pStyle w:val="20"/>
      </w:pPr>
    </w:p>
    <w:p w:rsidR="00BA6AA9" w:rsidRDefault="00BA6AA9" w:rsidP="00646C75">
      <w:pPr>
        <w:pStyle w:val="20"/>
        <w:rPr>
          <w:rStyle w:val="Output"/>
        </w:rPr>
      </w:pPr>
      <w:bookmarkStart w:id="10" w:name="OUTPUT_19"/>
      <w:r>
        <w:rPr>
          <w:rStyle w:val="Output"/>
        </w:rPr>
        <w:t>f1 =</w:t>
      </w:r>
    </w:p>
    <w:p w:rsidR="00646C75" w:rsidRDefault="00BA6AA9" w:rsidP="00646C75">
      <w:pPr>
        <w:pStyle w:val="20"/>
      </w:pPr>
      <w:proofErr w:type="gramStart"/>
      <w:r>
        <w:rPr>
          <w:rStyle w:val="Output"/>
        </w:rPr>
        <w:t>[ b</w:t>
      </w:r>
      <w:proofErr w:type="gramEnd"/>
      <w:r>
        <w:rPr>
          <w:rStyle w:val="Output"/>
        </w:rPr>
        <w:t xml:space="preserve"> - c, b + c, a - c, a + c, a - b, a + b]</w:t>
      </w:r>
      <w:r w:rsidR="00646C75" w:rsidRPr="00646C75">
        <w:t xml:space="preserve"> </w:t>
      </w:r>
      <w:bookmarkEnd w:id="10"/>
      <w:r w:rsidR="00646C75" w:rsidRPr="00646C75">
        <w:t xml:space="preserve"> </w:t>
      </w:r>
    </w:p>
    <w:p w:rsidR="00BA6AA9" w:rsidRDefault="00BA6AA9" w:rsidP="00646C75">
      <w:pPr>
        <w:pStyle w:val="20"/>
      </w:pPr>
    </w:p>
    <w:p w:rsidR="00BA6AA9" w:rsidRDefault="00BA6AA9" w:rsidP="00646C75">
      <w:pPr>
        <w:pStyle w:val="20"/>
      </w:pPr>
    </w:p>
    <w:p w:rsidR="00BA6AA9" w:rsidRPr="00BA6AA9" w:rsidRDefault="00BA6AA9" w:rsidP="00646C75">
      <w:pPr>
        <w:pStyle w:val="2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表达式通分</w:t>
      </w:r>
    </w:p>
    <w:p w:rsidR="00BA6AA9" w:rsidRDefault="00BA6AA9" w:rsidP="00BA6AA9">
      <w:pPr>
        <w:pStyle w:val="20"/>
      </w:pPr>
      <w:bookmarkStart w:id="11" w:name="INPUT_24"/>
      <w:proofErr w:type="spellStart"/>
      <w:proofErr w:type="gramStart"/>
      <w:r w:rsidRPr="00BA6AA9">
        <w:rPr>
          <w:rStyle w:val="Input"/>
        </w:rPr>
        <w:t>syms</w:t>
      </w:r>
      <w:proofErr w:type="spellEnd"/>
      <w:proofErr w:type="gramEnd"/>
      <w:r w:rsidRPr="00BA6AA9">
        <w:rPr>
          <w:rStyle w:val="Input"/>
        </w:rPr>
        <w:t xml:space="preserve"> x y k</w:t>
      </w:r>
      <w:r>
        <w:rPr>
          <w:rStyle w:val="Input"/>
        </w:rPr>
        <w:t xml:space="preserve"> p</w:t>
      </w:r>
      <w:r w:rsidRPr="00BA6AA9">
        <w:rPr>
          <w:rStyle w:val="Input"/>
        </w:rPr>
        <w:t xml:space="preserve">; </w:t>
      </w:r>
      <w:bookmarkEnd w:id="11"/>
      <w:r w:rsidRPr="00BA6AA9">
        <w:t xml:space="preserve"> </w:t>
      </w:r>
    </w:p>
    <w:p w:rsidR="00BA6AA9" w:rsidRPr="00BA6AA9" w:rsidRDefault="00BA6AA9" w:rsidP="00BA6AA9">
      <w:pPr>
        <w:pStyle w:val="20"/>
      </w:pPr>
      <w:bookmarkStart w:id="12" w:name="INPUT_25"/>
      <w:r w:rsidRPr="00BA6AA9">
        <w:rPr>
          <w:rStyle w:val="Input"/>
          <w:rFonts w:hint="eastAsia"/>
        </w:rPr>
        <w:t>f</w:t>
      </w:r>
      <w:r w:rsidRPr="00BA6AA9">
        <w:rPr>
          <w:rStyle w:val="Input"/>
        </w:rPr>
        <w:t>=x</w:t>
      </w:r>
      <w:proofErr w:type="gramStart"/>
      <w:r w:rsidRPr="00BA6AA9">
        <w:rPr>
          <w:rStyle w:val="Input"/>
        </w:rPr>
        <w:t>/(</w:t>
      </w:r>
      <w:proofErr w:type="gramEnd"/>
      <w:r w:rsidRPr="00BA6AA9">
        <w:rPr>
          <w:rStyle w:val="Input"/>
        </w:rPr>
        <w:t xml:space="preserve">k*y)+y/(p*x); </w:t>
      </w:r>
      <w:bookmarkEnd w:id="12"/>
      <w:r w:rsidRPr="00BA6AA9">
        <w:t xml:space="preserve"> </w:t>
      </w:r>
    </w:p>
    <w:p w:rsidR="00BA6AA9" w:rsidRDefault="00BA6AA9" w:rsidP="00BA6AA9">
      <w:pPr>
        <w:pStyle w:val="20"/>
      </w:pPr>
      <w:bookmarkStart w:id="13" w:name="INPUT_26"/>
      <w:r w:rsidRPr="00BA6AA9">
        <w:rPr>
          <w:rStyle w:val="Input"/>
        </w:rPr>
        <w:t>[</w:t>
      </w:r>
      <w:proofErr w:type="spellStart"/>
      <w:proofErr w:type="gramStart"/>
      <w:r w:rsidRPr="00BA6AA9">
        <w:rPr>
          <w:rStyle w:val="Input"/>
        </w:rPr>
        <w:t>n,</w:t>
      </w:r>
      <w:proofErr w:type="gramEnd"/>
      <w:r w:rsidRPr="00BA6AA9">
        <w:rPr>
          <w:rStyle w:val="Input"/>
        </w:rPr>
        <w:t>d</w:t>
      </w:r>
      <w:proofErr w:type="spellEnd"/>
      <w:r w:rsidRPr="00BA6AA9">
        <w:rPr>
          <w:rStyle w:val="Input"/>
        </w:rPr>
        <w:t>]=</w:t>
      </w:r>
      <w:proofErr w:type="spellStart"/>
      <w:proofErr w:type="gramStart"/>
      <w:r w:rsidRPr="00BA6AA9">
        <w:rPr>
          <w:rStyle w:val="Input"/>
        </w:rPr>
        <w:t>numden</w:t>
      </w:r>
      <w:proofErr w:type="spellEnd"/>
      <w:r w:rsidRPr="00BA6AA9">
        <w:rPr>
          <w:rStyle w:val="Input"/>
        </w:rPr>
        <w:t>(</w:t>
      </w:r>
      <w:proofErr w:type="gramEnd"/>
      <w:r w:rsidRPr="00BA6AA9">
        <w:rPr>
          <w:rStyle w:val="Input"/>
        </w:rPr>
        <w:t xml:space="preserve">f), </w:t>
      </w:r>
      <w:bookmarkEnd w:id="13"/>
      <w:r w:rsidRPr="00BA6AA9">
        <w:t xml:space="preserve"> </w:t>
      </w:r>
    </w:p>
    <w:p w:rsidR="00BA6AA9" w:rsidRDefault="00BA6AA9" w:rsidP="00BA6AA9">
      <w:pPr>
        <w:pStyle w:val="20"/>
      </w:pPr>
      <w:bookmarkStart w:id="14" w:name="INPUT_23"/>
      <w:r w:rsidRPr="00BA6AA9">
        <w:rPr>
          <w:rStyle w:val="Input"/>
        </w:rPr>
        <w:t xml:space="preserve">f1=n/d, </w:t>
      </w:r>
      <w:bookmarkEnd w:id="14"/>
      <w:r w:rsidRPr="00BA6AA9">
        <w:t xml:space="preserve"> </w:t>
      </w:r>
    </w:p>
    <w:p w:rsidR="00BA6AA9" w:rsidRPr="00BA6AA9" w:rsidRDefault="00BA6AA9" w:rsidP="00BA6AA9">
      <w:pPr>
        <w:pStyle w:val="3"/>
      </w:pPr>
    </w:p>
    <w:p w:rsidR="00BA6AA9" w:rsidRDefault="00BA6AA9" w:rsidP="00BA6AA9">
      <w:pPr>
        <w:pStyle w:val="3"/>
        <w:rPr>
          <w:rStyle w:val="Output"/>
        </w:rPr>
      </w:pPr>
      <w:bookmarkStart w:id="15" w:name="OUTPUT_26"/>
      <w:r>
        <w:rPr>
          <w:rStyle w:val="Output"/>
        </w:rPr>
        <w:t>n =</w:t>
      </w:r>
    </w:p>
    <w:p w:rsidR="00BA6AA9" w:rsidRDefault="00BA6AA9" w:rsidP="00BA6AA9">
      <w:pPr>
        <w:pStyle w:val="3"/>
        <w:rPr>
          <w:rStyle w:val="Output"/>
        </w:rPr>
      </w:pPr>
      <w:proofErr w:type="gramStart"/>
      <w:r>
        <w:rPr>
          <w:rStyle w:val="Output"/>
        </w:rPr>
        <w:t>p*</w:t>
      </w:r>
      <w:proofErr w:type="gramEnd"/>
      <w:r>
        <w:rPr>
          <w:rStyle w:val="Output"/>
        </w:rPr>
        <w:t>x^2 + k*y^2</w:t>
      </w:r>
    </w:p>
    <w:p w:rsidR="00BA6AA9" w:rsidRDefault="00BA6AA9" w:rsidP="00BA6AA9">
      <w:pPr>
        <w:pStyle w:val="3"/>
        <w:rPr>
          <w:rStyle w:val="Output"/>
        </w:rPr>
      </w:pPr>
      <w:r>
        <w:rPr>
          <w:rStyle w:val="Output"/>
        </w:rPr>
        <w:t>d =</w:t>
      </w:r>
    </w:p>
    <w:p w:rsidR="00BA6AA9" w:rsidRPr="00BA6AA9" w:rsidRDefault="00BA6AA9" w:rsidP="00BA6AA9">
      <w:pPr>
        <w:pStyle w:val="3"/>
      </w:pPr>
      <w:proofErr w:type="gramStart"/>
      <w:r>
        <w:rPr>
          <w:rStyle w:val="Output"/>
        </w:rPr>
        <w:t>k*</w:t>
      </w:r>
      <w:proofErr w:type="gramEnd"/>
      <w:r>
        <w:rPr>
          <w:rStyle w:val="Output"/>
        </w:rPr>
        <w:t xml:space="preserve">p*x*y </w:t>
      </w:r>
      <w:bookmarkEnd w:id="15"/>
      <w:r w:rsidRPr="00BA6AA9">
        <w:t xml:space="preserve"> </w:t>
      </w:r>
    </w:p>
    <w:p w:rsidR="00BA6AA9" w:rsidRDefault="00BA6AA9" w:rsidP="00BA6AA9">
      <w:pPr>
        <w:pStyle w:val="3"/>
        <w:rPr>
          <w:rStyle w:val="Output"/>
        </w:rPr>
      </w:pPr>
      <w:bookmarkStart w:id="16" w:name="OUTPUT_23"/>
      <w:r>
        <w:rPr>
          <w:rStyle w:val="Output"/>
        </w:rPr>
        <w:t>f1 =</w:t>
      </w:r>
    </w:p>
    <w:p w:rsidR="00BA6AA9" w:rsidRPr="00BA6AA9" w:rsidRDefault="00BA6AA9" w:rsidP="00BA6AA9">
      <w:pPr>
        <w:pStyle w:val="3"/>
      </w:pPr>
      <w:r>
        <w:rPr>
          <w:rStyle w:val="Output"/>
        </w:rPr>
        <w:t>(</w:t>
      </w:r>
      <w:proofErr w:type="gramStart"/>
      <w:r>
        <w:rPr>
          <w:rStyle w:val="Output"/>
        </w:rPr>
        <w:t>p*</w:t>
      </w:r>
      <w:proofErr w:type="gramEnd"/>
      <w:r>
        <w:rPr>
          <w:rStyle w:val="Output"/>
        </w:rPr>
        <w:t>x^2 + k*y^2)</w:t>
      </w:r>
      <w:proofErr w:type="gramStart"/>
      <w:r>
        <w:rPr>
          <w:rStyle w:val="Output"/>
        </w:rPr>
        <w:t>/(</w:t>
      </w:r>
      <w:proofErr w:type="gramEnd"/>
      <w:r>
        <w:rPr>
          <w:rStyle w:val="Output"/>
        </w:rPr>
        <w:t>k*p*x*y)</w:t>
      </w:r>
      <w:r>
        <w:rPr>
          <w:rStyle w:val="Error"/>
        </w:rPr>
        <w:t xml:space="preserve"> </w:t>
      </w:r>
      <w:bookmarkEnd w:id="16"/>
      <w:r w:rsidRPr="00BA6AA9">
        <w:t xml:space="preserve"> </w:t>
      </w:r>
    </w:p>
    <w:p w:rsidR="00BA6AA9" w:rsidRDefault="00BA6AA9" w:rsidP="00BA6AA9">
      <w:pPr>
        <w:pStyle w:val="3"/>
      </w:pPr>
    </w:p>
    <w:p w:rsidR="00800F73" w:rsidRPr="00800F73" w:rsidRDefault="00800F73" w:rsidP="00BA6AA9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分解函数为嵌套形式</w:t>
      </w:r>
    </w:p>
    <w:p w:rsidR="00646C75" w:rsidRPr="00800F73" w:rsidRDefault="00800F73" w:rsidP="00160BC5">
      <w:pPr>
        <w:rPr>
          <w:rStyle w:val="Input"/>
        </w:rPr>
      </w:pPr>
      <w:bookmarkStart w:id="17" w:name="INPUT_27"/>
      <w:r w:rsidRPr="00800F73">
        <w:rPr>
          <w:rStyle w:val="Input"/>
        </w:rPr>
        <w:t>f=</w:t>
      </w:r>
      <w:proofErr w:type="spellStart"/>
      <w:proofErr w:type="gramStart"/>
      <w:r w:rsidRPr="00800F73">
        <w:rPr>
          <w:rStyle w:val="Input"/>
        </w:rPr>
        <w:t>sym</w:t>
      </w:r>
      <w:proofErr w:type="spellEnd"/>
      <w:r w:rsidRPr="00800F73">
        <w:rPr>
          <w:rStyle w:val="Input"/>
        </w:rPr>
        <w:t>(</w:t>
      </w:r>
      <w:proofErr w:type="gramEnd"/>
      <w:r w:rsidRPr="00800F73">
        <w:rPr>
          <w:rStyle w:val="Input"/>
        </w:rPr>
        <w:t>'-ax^4+bx^3-cx^2</w:t>
      </w:r>
      <w:r>
        <w:rPr>
          <w:rStyle w:val="Input"/>
        </w:rPr>
        <w:t>+x-</w:t>
      </w:r>
      <w:r w:rsidRPr="00800F73">
        <w:rPr>
          <w:rStyle w:val="Input"/>
        </w:rPr>
        <w:t>d');</w:t>
      </w:r>
    </w:p>
    <w:p w:rsidR="00800F73" w:rsidRDefault="00800F73" w:rsidP="00800F73">
      <w:r w:rsidRPr="00800F73">
        <w:rPr>
          <w:rStyle w:val="Input"/>
        </w:rPr>
        <w:t>f1=</w:t>
      </w:r>
      <w:proofErr w:type="spellStart"/>
      <w:proofErr w:type="gramStart"/>
      <w:r w:rsidRPr="00800F73">
        <w:rPr>
          <w:rStyle w:val="Input"/>
        </w:rPr>
        <w:t>horner</w:t>
      </w:r>
      <w:proofErr w:type="spellEnd"/>
      <w:r w:rsidRPr="00800F73">
        <w:rPr>
          <w:rStyle w:val="Input"/>
        </w:rPr>
        <w:t>(</w:t>
      </w:r>
      <w:proofErr w:type="gramEnd"/>
      <w:r w:rsidRPr="00800F73">
        <w:rPr>
          <w:rStyle w:val="Input"/>
        </w:rPr>
        <w:t xml:space="preserve">f) </w:t>
      </w:r>
      <w:bookmarkEnd w:id="17"/>
      <w:r w:rsidRPr="00800F73">
        <w:t xml:space="preserve"> </w:t>
      </w:r>
    </w:p>
    <w:p w:rsidR="00800F73" w:rsidRPr="00800F73" w:rsidRDefault="00800F73" w:rsidP="00800F73">
      <w:pPr>
        <w:pStyle w:val="3"/>
      </w:pPr>
    </w:p>
    <w:p w:rsidR="00800F73" w:rsidRDefault="00800F73" w:rsidP="00800F73">
      <w:pPr>
        <w:pStyle w:val="3"/>
        <w:rPr>
          <w:rStyle w:val="Output"/>
        </w:rPr>
      </w:pPr>
      <w:bookmarkStart w:id="18" w:name="OUTPUT_27"/>
      <w:r>
        <w:rPr>
          <w:rStyle w:val="Output"/>
        </w:rPr>
        <w:t>f1 =</w:t>
      </w:r>
    </w:p>
    <w:p w:rsidR="00800F73" w:rsidRPr="00800F73" w:rsidRDefault="00800F73" w:rsidP="00800F73">
      <w:pPr>
        <w:pStyle w:val="3"/>
      </w:pPr>
      <w:r>
        <w:rPr>
          <w:rStyle w:val="Output"/>
        </w:rPr>
        <w:t xml:space="preserve">- </w:t>
      </w:r>
      <w:proofErr w:type="gramStart"/>
      <w:r>
        <w:rPr>
          <w:rStyle w:val="Output"/>
        </w:rPr>
        <w:t>ax^</w:t>
      </w:r>
      <w:proofErr w:type="gramEnd"/>
      <w:r>
        <w:rPr>
          <w:rStyle w:val="Output"/>
        </w:rPr>
        <w:t>4 + bx^3 - cx^2 - d + x</w:t>
      </w:r>
      <w:r w:rsidRPr="00800F73">
        <w:t xml:space="preserve"> </w:t>
      </w:r>
      <w:bookmarkEnd w:id="18"/>
      <w:r w:rsidRPr="00800F73">
        <w:t xml:space="preserve"> </w:t>
      </w:r>
    </w:p>
    <w:p w:rsidR="00800F73" w:rsidRDefault="00800F73" w:rsidP="00800F73">
      <w:pPr>
        <w:rPr>
          <w:rFonts w:eastAsiaTheme="minorEastAsia"/>
          <w:lang w:eastAsia="zh-CN"/>
        </w:rPr>
      </w:pPr>
    </w:p>
    <w:p w:rsidR="00F845DE" w:rsidRDefault="00F845DE" w:rsidP="00800F7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解方程，替换子因子</w:t>
      </w:r>
    </w:p>
    <w:p w:rsidR="00800F73" w:rsidRPr="00F845DE" w:rsidRDefault="00F845DE" w:rsidP="00800F73">
      <w:pPr>
        <w:rPr>
          <w:rStyle w:val="Input"/>
        </w:rPr>
      </w:pPr>
      <w:bookmarkStart w:id="19" w:name="INPUT_28"/>
      <w:proofErr w:type="gramStart"/>
      <w:r w:rsidRPr="00F845DE">
        <w:rPr>
          <w:rStyle w:val="Input"/>
          <w:rFonts w:hint="eastAsia"/>
          <w:lang w:eastAsia="zh-CN"/>
        </w:rPr>
        <w:t>clea</w:t>
      </w:r>
      <w:r w:rsidRPr="00F845DE">
        <w:rPr>
          <w:rStyle w:val="Input"/>
        </w:rPr>
        <w:t>r</w:t>
      </w:r>
      <w:proofErr w:type="gramEnd"/>
      <w:r w:rsidRPr="00F845DE">
        <w:rPr>
          <w:rStyle w:val="Input"/>
        </w:rPr>
        <w:t>;</w:t>
      </w:r>
    </w:p>
    <w:p w:rsidR="00F845DE" w:rsidRPr="00F845DE" w:rsidRDefault="00F845DE" w:rsidP="00800F73">
      <w:pPr>
        <w:rPr>
          <w:rStyle w:val="Input"/>
        </w:rPr>
      </w:pPr>
      <w:r w:rsidRPr="00F845DE">
        <w:rPr>
          <w:rStyle w:val="Input"/>
        </w:rPr>
        <w:t>f=</w:t>
      </w:r>
      <w:proofErr w:type="gramStart"/>
      <w:r w:rsidRPr="00F845DE">
        <w:rPr>
          <w:rStyle w:val="Input"/>
        </w:rPr>
        <w:t>solve(</w:t>
      </w:r>
      <w:proofErr w:type="gramEnd"/>
      <w:r w:rsidRPr="00F845DE">
        <w:rPr>
          <w:rStyle w:val="Input"/>
        </w:rPr>
        <w:t>'</w:t>
      </w:r>
      <w:r>
        <w:rPr>
          <w:rStyle w:val="Input"/>
        </w:rPr>
        <w:t>-ax^3</w:t>
      </w:r>
      <w:r w:rsidRPr="00F845DE">
        <w:rPr>
          <w:rStyle w:val="Input"/>
        </w:rPr>
        <w:t>+bx</w:t>
      </w:r>
      <w:r>
        <w:rPr>
          <w:rStyle w:val="Input"/>
        </w:rPr>
        <w:t>^2</w:t>
      </w:r>
      <w:r w:rsidRPr="00F845DE">
        <w:rPr>
          <w:rStyle w:val="Input"/>
        </w:rPr>
        <w:t>-cx-d=0');</w:t>
      </w:r>
    </w:p>
    <w:p w:rsidR="00F845DE" w:rsidRDefault="00F845DE" w:rsidP="00F845DE">
      <w:r w:rsidRPr="00F845DE">
        <w:rPr>
          <w:rStyle w:val="Input"/>
        </w:rPr>
        <w:lastRenderedPageBreak/>
        <w:t>[</w:t>
      </w:r>
      <w:proofErr w:type="spellStart"/>
      <w:proofErr w:type="gramStart"/>
      <w:r w:rsidRPr="00F845DE">
        <w:rPr>
          <w:rStyle w:val="Input"/>
        </w:rPr>
        <w:t>r,</w:t>
      </w:r>
      <w:proofErr w:type="gramEnd"/>
      <w:r w:rsidRPr="00F845DE">
        <w:rPr>
          <w:rStyle w:val="Input"/>
        </w:rPr>
        <w:t>s</w:t>
      </w:r>
      <w:proofErr w:type="spellEnd"/>
      <w:r w:rsidRPr="00F845DE">
        <w:rPr>
          <w:rStyle w:val="Input"/>
        </w:rPr>
        <w:t>]=</w:t>
      </w:r>
      <w:proofErr w:type="spellStart"/>
      <w:proofErr w:type="gramStart"/>
      <w:r w:rsidRPr="00F845DE">
        <w:rPr>
          <w:rStyle w:val="Input"/>
        </w:rPr>
        <w:t>subexpr</w:t>
      </w:r>
      <w:proofErr w:type="spellEnd"/>
      <w:r w:rsidRPr="00F845DE">
        <w:rPr>
          <w:rStyle w:val="Input"/>
        </w:rPr>
        <w:t>(</w:t>
      </w:r>
      <w:proofErr w:type="spellStart"/>
      <w:proofErr w:type="gramEnd"/>
      <w:r w:rsidRPr="00F845DE">
        <w:rPr>
          <w:rStyle w:val="Input"/>
        </w:rPr>
        <w:t>f,'s</w:t>
      </w:r>
      <w:proofErr w:type="spellEnd"/>
      <w:r w:rsidRPr="00F845DE">
        <w:rPr>
          <w:rStyle w:val="Input"/>
        </w:rPr>
        <w:t xml:space="preserve">') </w:t>
      </w:r>
      <w:bookmarkEnd w:id="19"/>
      <w:r w:rsidRPr="00F845DE">
        <w:t xml:space="preserve"> </w:t>
      </w:r>
    </w:p>
    <w:p w:rsidR="00F845DE" w:rsidRPr="00F845DE" w:rsidRDefault="00F845DE" w:rsidP="00F845DE">
      <w:pPr>
        <w:pStyle w:val="3"/>
      </w:pPr>
    </w:p>
    <w:p w:rsidR="00F845DE" w:rsidRDefault="00F845DE" w:rsidP="00F845DE">
      <w:pPr>
        <w:pStyle w:val="3"/>
        <w:rPr>
          <w:rStyle w:val="Output"/>
        </w:rPr>
      </w:pPr>
      <w:bookmarkStart w:id="20" w:name="OUTPUT_28"/>
      <w:r>
        <w:rPr>
          <w:rStyle w:val="Output"/>
        </w:rPr>
        <w:t xml:space="preserve">Warning: Do not specify equations and variables as character strings. Instead, create symbolic variables with &lt;a </w:t>
      </w:r>
      <w:proofErr w:type="spellStart"/>
      <w:r>
        <w:rPr>
          <w:rStyle w:val="Output"/>
        </w:rPr>
        <w:t>href</w:t>
      </w:r>
      <w:proofErr w:type="spellEnd"/>
      <w:r>
        <w:rPr>
          <w:rStyle w:val="Output"/>
        </w:rPr>
        <w:t>="</w:t>
      </w:r>
      <w:proofErr w:type="spellStart"/>
      <w:r>
        <w:rPr>
          <w:rStyle w:val="Output"/>
        </w:rPr>
        <w:t>matlab</w:t>
      </w:r>
      <w:proofErr w:type="gramStart"/>
      <w:r>
        <w:rPr>
          <w:rStyle w:val="Output"/>
        </w:rPr>
        <w:t>:doc</w:t>
      </w:r>
      <w:proofErr w:type="spellEnd"/>
      <w:proofErr w:type="gramEnd"/>
      <w:r>
        <w:rPr>
          <w:rStyle w:val="Output"/>
        </w:rPr>
        <w:t>('</w:t>
      </w:r>
      <w:proofErr w:type="spellStart"/>
      <w:r>
        <w:rPr>
          <w:rStyle w:val="Output"/>
        </w:rPr>
        <w:t>syms</w:t>
      </w:r>
      <w:proofErr w:type="spellEnd"/>
      <w:r>
        <w:rPr>
          <w:rStyle w:val="Output"/>
        </w:rPr>
        <w:t>')"&gt;</w:t>
      </w:r>
      <w:proofErr w:type="spellStart"/>
      <w:r>
        <w:rPr>
          <w:rStyle w:val="Output"/>
        </w:rPr>
        <w:t>syms</w:t>
      </w:r>
      <w:proofErr w:type="spellEnd"/>
      <w:r>
        <w:rPr>
          <w:rStyle w:val="Output"/>
        </w:rPr>
        <w:t>&lt;/a&gt;.</w:t>
      </w:r>
    </w:p>
    <w:p w:rsidR="00F845DE" w:rsidRDefault="00F845DE" w:rsidP="00F845DE">
      <w:pPr>
        <w:pStyle w:val="3"/>
        <w:rPr>
          <w:rStyle w:val="Output"/>
        </w:rPr>
      </w:pPr>
      <w:r>
        <w:rPr>
          <w:rStyle w:val="Output"/>
        </w:rPr>
        <w:t>&gt; In solve&gt;</w:t>
      </w:r>
      <w:proofErr w:type="spellStart"/>
      <w:r>
        <w:rPr>
          <w:rStyle w:val="Output"/>
        </w:rPr>
        <w:t>getEqns</w:t>
      </w:r>
      <w:proofErr w:type="spellEnd"/>
      <w:r>
        <w:rPr>
          <w:rStyle w:val="Output"/>
        </w:rPr>
        <w:t xml:space="preserve"> (line 445)</w:t>
      </w:r>
    </w:p>
    <w:p w:rsidR="00F845DE" w:rsidRDefault="00F845DE" w:rsidP="00F845DE">
      <w:pPr>
        <w:pStyle w:val="3"/>
        <w:rPr>
          <w:rStyle w:val="Output"/>
        </w:rPr>
      </w:pPr>
      <w:r>
        <w:rPr>
          <w:rStyle w:val="Output"/>
        </w:rPr>
        <w:t xml:space="preserve">  In solve (line 225)</w:t>
      </w:r>
    </w:p>
    <w:p w:rsidR="00F845DE" w:rsidRDefault="00F845DE" w:rsidP="00F845DE">
      <w:pPr>
        <w:pStyle w:val="3"/>
        <w:rPr>
          <w:rStyle w:val="Output"/>
        </w:rPr>
      </w:pPr>
      <w:r>
        <w:rPr>
          <w:rStyle w:val="Output"/>
        </w:rPr>
        <w:t>r =</w:t>
      </w:r>
    </w:p>
    <w:p w:rsidR="00F845DE" w:rsidRDefault="00F845DE" w:rsidP="00F845DE">
      <w:pPr>
        <w:pStyle w:val="3"/>
        <w:rPr>
          <w:rStyle w:val="Output"/>
        </w:rPr>
      </w:pPr>
      <w:proofErr w:type="gramStart"/>
      <w:r>
        <w:rPr>
          <w:rStyle w:val="Output"/>
        </w:rPr>
        <w:t>bx^</w:t>
      </w:r>
      <w:proofErr w:type="gramEnd"/>
      <w:r>
        <w:rPr>
          <w:rStyle w:val="Output"/>
        </w:rPr>
        <w:t>2 - cx - ax*s</w:t>
      </w:r>
    </w:p>
    <w:p w:rsidR="00F845DE" w:rsidRDefault="00F845DE" w:rsidP="00F845DE">
      <w:pPr>
        <w:pStyle w:val="3"/>
        <w:rPr>
          <w:rStyle w:val="Output"/>
        </w:rPr>
      </w:pPr>
      <w:r>
        <w:rPr>
          <w:rStyle w:val="Output"/>
        </w:rPr>
        <w:t>s =</w:t>
      </w:r>
    </w:p>
    <w:p w:rsidR="00F845DE" w:rsidRPr="00F845DE" w:rsidRDefault="00F845DE" w:rsidP="00F845DE">
      <w:pPr>
        <w:pStyle w:val="3"/>
      </w:pPr>
      <w:proofErr w:type="gramStart"/>
      <w:r>
        <w:rPr>
          <w:rStyle w:val="Output"/>
        </w:rPr>
        <w:t>ax^</w:t>
      </w:r>
      <w:proofErr w:type="gramEnd"/>
      <w:r>
        <w:rPr>
          <w:rStyle w:val="Output"/>
        </w:rPr>
        <w:t>2</w:t>
      </w:r>
      <w:r w:rsidRPr="00F845DE">
        <w:t xml:space="preserve"> </w:t>
      </w:r>
      <w:bookmarkEnd w:id="20"/>
      <w:r w:rsidRPr="00F845DE">
        <w:t xml:space="preserve"> </w:t>
      </w:r>
    </w:p>
    <w:p w:rsidR="00F845DE" w:rsidRDefault="00F845DE" w:rsidP="00F845DE">
      <w:pPr>
        <w:rPr>
          <w:rFonts w:eastAsiaTheme="minorEastAsia"/>
          <w:lang w:eastAsia="zh-CN"/>
        </w:rPr>
      </w:pPr>
    </w:p>
    <w:p w:rsidR="00590CF4" w:rsidRDefault="00590CF4" w:rsidP="00F845DE">
      <w:pPr>
        <w:rPr>
          <w:rFonts w:eastAsiaTheme="minorEastAsia"/>
          <w:lang w:eastAsia="zh-CN"/>
        </w:rPr>
      </w:pPr>
    </w:p>
    <w:p w:rsidR="00590CF4" w:rsidRDefault="00590CF4" w:rsidP="00F845D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复合函数</w:t>
      </w:r>
    </w:p>
    <w:p w:rsidR="00590CF4" w:rsidRPr="00590CF4" w:rsidRDefault="00590CF4" w:rsidP="00F845DE">
      <w:pPr>
        <w:rPr>
          <w:rStyle w:val="Input"/>
        </w:rPr>
      </w:pPr>
      <w:bookmarkStart w:id="21" w:name="INPUT_29"/>
      <w:proofErr w:type="spellStart"/>
      <w:proofErr w:type="gramStart"/>
      <w:r w:rsidRPr="00590CF4">
        <w:rPr>
          <w:rStyle w:val="Input"/>
          <w:rFonts w:hint="eastAsia"/>
          <w:lang w:eastAsia="zh-CN"/>
        </w:rPr>
        <w:t>syms</w:t>
      </w:r>
      <w:proofErr w:type="spellEnd"/>
      <w:proofErr w:type="gramEnd"/>
      <w:r w:rsidRPr="00590CF4">
        <w:rPr>
          <w:rStyle w:val="Input"/>
        </w:rPr>
        <w:t xml:space="preserve"> f g t u x y;</w:t>
      </w:r>
    </w:p>
    <w:p w:rsidR="00590CF4" w:rsidRPr="00590CF4" w:rsidRDefault="00590CF4" w:rsidP="00F845DE">
      <w:pPr>
        <w:rPr>
          <w:rStyle w:val="Input"/>
        </w:rPr>
      </w:pPr>
      <w:r w:rsidRPr="00590CF4">
        <w:rPr>
          <w:rStyle w:val="Input"/>
        </w:rPr>
        <w:t>f=log(x/t)</w:t>
      </w:r>
      <w:proofErr w:type="gramStart"/>
      <w:r w:rsidRPr="00590CF4">
        <w:rPr>
          <w:rStyle w:val="Input"/>
        </w:rPr>
        <w:t>;  g</w:t>
      </w:r>
      <w:proofErr w:type="gramEnd"/>
      <w:r w:rsidRPr="00590CF4">
        <w:rPr>
          <w:rStyle w:val="Input"/>
        </w:rPr>
        <w:t>=u*cos(y);</w:t>
      </w:r>
    </w:p>
    <w:p w:rsidR="00590CF4" w:rsidRDefault="00590CF4" w:rsidP="00590CF4">
      <w:proofErr w:type="spellStart"/>
      <w:proofErr w:type="gramStart"/>
      <w:r w:rsidRPr="00590CF4">
        <w:rPr>
          <w:rStyle w:val="Input"/>
        </w:rPr>
        <w:t>fg</w:t>
      </w:r>
      <w:proofErr w:type="spellEnd"/>
      <w:r w:rsidRPr="00590CF4">
        <w:rPr>
          <w:rStyle w:val="Input"/>
        </w:rPr>
        <w:t>=</w:t>
      </w:r>
      <w:proofErr w:type="gramEnd"/>
      <w:r w:rsidRPr="00590CF4">
        <w:rPr>
          <w:rStyle w:val="Input"/>
        </w:rPr>
        <w:t>compose(</w:t>
      </w:r>
      <w:proofErr w:type="spellStart"/>
      <w:r w:rsidRPr="00590CF4">
        <w:rPr>
          <w:rStyle w:val="Input"/>
        </w:rPr>
        <w:t>f,g</w:t>
      </w:r>
      <w:proofErr w:type="spellEnd"/>
      <w:r w:rsidRPr="00590CF4">
        <w:rPr>
          <w:rStyle w:val="Input"/>
        </w:rPr>
        <w:t xml:space="preserve">) </w:t>
      </w:r>
      <w:bookmarkEnd w:id="21"/>
      <w:r w:rsidRPr="00590CF4">
        <w:t xml:space="preserve"> </w:t>
      </w:r>
    </w:p>
    <w:p w:rsidR="00590CF4" w:rsidRPr="00590CF4" w:rsidRDefault="00590CF4" w:rsidP="00590CF4">
      <w:pPr>
        <w:pStyle w:val="3"/>
      </w:pPr>
    </w:p>
    <w:p w:rsidR="00590CF4" w:rsidRDefault="00590CF4" w:rsidP="00590CF4">
      <w:pPr>
        <w:rPr>
          <w:rStyle w:val="Output"/>
        </w:rPr>
      </w:pPr>
      <w:bookmarkStart w:id="22" w:name="OUTPUT_29"/>
      <w:proofErr w:type="spellStart"/>
      <w:proofErr w:type="gramStart"/>
      <w:r>
        <w:rPr>
          <w:rStyle w:val="Output"/>
        </w:rPr>
        <w:t>fg</w:t>
      </w:r>
      <w:proofErr w:type="spellEnd"/>
      <w:proofErr w:type="gramEnd"/>
      <w:r>
        <w:rPr>
          <w:rStyle w:val="Output"/>
        </w:rPr>
        <w:t xml:space="preserve"> =</w:t>
      </w:r>
    </w:p>
    <w:p w:rsidR="00590CF4" w:rsidRDefault="00590CF4" w:rsidP="00590CF4">
      <w:pPr>
        <w:pStyle w:val="3"/>
      </w:pPr>
      <w:proofErr w:type="gramStart"/>
      <w:r>
        <w:rPr>
          <w:rStyle w:val="Output"/>
        </w:rPr>
        <w:t>log(</w:t>
      </w:r>
      <w:proofErr w:type="gramEnd"/>
      <w:r>
        <w:rPr>
          <w:rStyle w:val="Output"/>
        </w:rPr>
        <w:t>(u*cos(y))/t)</w:t>
      </w:r>
      <w:r w:rsidRPr="00590CF4">
        <w:t xml:space="preserve"> </w:t>
      </w:r>
      <w:bookmarkEnd w:id="22"/>
      <w:r w:rsidRPr="00590CF4">
        <w:t xml:space="preserve"> </w:t>
      </w:r>
    </w:p>
    <w:p w:rsidR="00FF6348" w:rsidRDefault="00FF6348" w:rsidP="00590CF4">
      <w:pPr>
        <w:pStyle w:val="3"/>
      </w:pPr>
    </w:p>
    <w:p w:rsidR="00FF6348" w:rsidRPr="00FF6348" w:rsidRDefault="00FF6348" w:rsidP="00590CF4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求反函数</w:t>
      </w:r>
    </w:p>
    <w:p w:rsidR="00FF6348" w:rsidRPr="00FF6348" w:rsidRDefault="00FF6348" w:rsidP="00590CF4">
      <w:pPr>
        <w:pStyle w:val="3"/>
        <w:rPr>
          <w:rStyle w:val="Input"/>
        </w:rPr>
      </w:pPr>
      <w:bookmarkStart w:id="23" w:name="INPUT_30"/>
      <w:proofErr w:type="spellStart"/>
      <w:proofErr w:type="gramStart"/>
      <w:r w:rsidRPr="00FF6348">
        <w:rPr>
          <w:rStyle w:val="Input"/>
          <w:rFonts w:hint="eastAsia"/>
          <w:lang w:eastAsia="zh-CN"/>
        </w:rPr>
        <w:t>sy</w:t>
      </w:r>
      <w:r w:rsidRPr="00FF6348">
        <w:rPr>
          <w:rStyle w:val="Input"/>
        </w:rPr>
        <w:t>ms</w:t>
      </w:r>
      <w:proofErr w:type="spellEnd"/>
      <w:proofErr w:type="gramEnd"/>
      <w:r w:rsidRPr="00FF6348">
        <w:rPr>
          <w:rStyle w:val="Input"/>
        </w:rPr>
        <w:t xml:space="preserve"> f g a b x;</w:t>
      </w:r>
    </w:p>
    <w:p w:rsidR="00FF6348" w:rsidRPr="00FF6348" w:rsidRDefault="00FF6348" w:rsidP="00590CF4">
      <w:pPr>
        <w:pStyle w:val="3"/>
        <w:rPr>
          <w:rStyle w:val="Input"/>
        </w:rPr>
      </w:pPr>
      <w:r w:rsidRPr="00FF6348">
        <w:rPr>
          <w:rStyle w:val="Input"/>
        </w:rPr>
        <w:t>f</w:t>
      </w:r>
      <w:proofErr w:type="gramStart"/>
      <w:r w:rsidRPr="00FF6348">
        <w:rPr>
          <w:rStyle w:val="Input"/>
        </w:rPr>
        <w:t>=(</w:t>
      </w:r>
      <w:proofErr w:type="gramEnd"/>
      <w:r w:rsidRPr="00FF6348">
        <w:rPr>
          <w:rStyle w:val="Input"/>
        </w:rPr>
        <w:t>a/b)*sin(x);</w:t>
      </w:r>
    </w:p>
    <w:p w:rsidR="00FF6348" w:rsidRDefault="00FF6348" w:rsidP="00FF6348">
      <w:pPr>
        <w:pStyle w:val="3"/>
      </w:pPr>
      <w:r w:rsidRPr="00FF6348">
        <w:rPr>
          <w:rStyle w:val="Input"/>
          <w:rFonts w:hint="eastAsia"/>
        </w:rPr>
        <w:t>g=</w:t>
      </w:r>
      <w:proofErr w:type="spellStart"/>
      <w:proofErr w:type="gramStart"/>
      <w:r w:rsidRPr="00FF6348">
        <w:rPr>
          <w:rStyle w:val="Input"/>
          <w:rFonts w:hint="eastAsia"/>
        </w:rPr>
        <w:t>finverse</w:t>
      </w:r>
      <w:proofErr w:type="spellEnd"/>
      <w:r w:rsidRPr="00FF6348">
        <w:rPr>
          <w:rStyle w:val="Input"/>
          <w:rFonts w:hint="eastAsia"/>
        </w:rPr>
        <w:t>(</w:t>
      </w:r>
      <w:proofErr w:type="gramEnd"/>
      <w:r w:rsidRPr="00FF6348">
        <w:rPr>
          <w:rStyle w:val="Input"/>
        </w:rPr>
        <w:t>f</w:t>
      </w:r>
      <w:r w:rsidRPr="00FF6348">
        <w:rPr>
          <w:rStyle w:val="Input"/>
          <w:rFonts w:hint="eastAsia"/>
        </w:rPr>
        <w:t>)</w:t>
      </w:r>
      <w:r w:rsidRPr="00FF6348">
        <w:rPr>
          <w:rStyle w:val="Input"/>
        </w:rPr>
        <w:t xml:space="preserve"> </w:t>
      </w:r>
      <w:bookmarkEnd w:id="23"/>
      <w:r w:rsidRPr="00FF6348">
        <w:t xml:space="preserve"> </w:t>
      </w:r>
    </w:p>
    <w:p w:rsidR="00FF6348" w:rsidRPr="00FF6348" w:rsidRDefault="00FF6348" w:rsidP="00FF6348">
      <w:pPr>
        <w:pStyle w:val="3"/>
      </w:pPr>
    </w:p>
    <w:p w:rsidR="00FF6348" w:rsidRDefault="00FF6348" w:rsidP="00590CF4">
      <w:pPr>
        <w:rPr>
          <w:rStyle w:val="Output"/>
        </w:rPr>
      </w:pPr>
      <w:bookmarkStart w:id="24" w:name="OUTPUT_30"/>
      <w:r>
        <w:rPr>
          <w:rStyle w:val="Output"/>
        </w:rPr>
        <w:t>g =</w:t>
      </w:r>
    </w:p>
    <w:p w:rsidR="00FF6348" w:rsidRPr="00FF6348" w:rsidRDefault="00FF6348" w:rsidP="00FF6348">
      <w:pPr>
        <w:pStyle w:val="3"/>
      </w:pPr>
      <w:proofErr w:type="spellStart"/>
      <w:proofErr w:type="gramStart"/>
      <w:r>
        <w:rPr>
          <w:rStyle w:val="Output"/>
        </w:rPr>
        <w:t>asin</w:t>
      </w:r>
      <w:proofErr w:type="spellEnd"/>
      <w:r>
        <w:rPr>
          <w:rStyle w:val="Output"/>
        </w:rPr>
        <w:t>(</w:t>
      </w:r>
      <w:proofErr w:type="gramEnd"/>
      <w:r>
        <w:rPr>
          <w:rStyle w:val="Output"/>
        </w:rPr>
        <w:t>(b*x)/a)</w:t>
      </w:r>
      <w:r w:rsidRPr="00FF6348">
        <w:t xml:space="preserve"> </w:t>
      </w:r>
      <w:bookmarkEnd w:id="24"/>
      <w:r w:rsidRPr="00FF6348">
        <w:t xml:space="preserve"> </w:t>
      </w:r>
    </w:p>
    <w:p w:rsidR="00590CF4" w:rsidRDefault="00590CF4" w:rsidP="00590CF4">
      <w:pPr>
        <w:rPr>
          <w:rFonts w:eastAsiaTheme="minorEastAsia"/>
          <w:lang w:eastAsia="zh-CN"/>
        </w:rPr>
      </w:pPr>
    </w:p>
    <w:p w:rsidR="00094100" w:rsidRDefault="00094100" w:rsidP="00590CF4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闭环传递函数</w:t>
      </w:r>
    </w:p>
    <w:p w:rsidR="00105E97" w:rsidRPr="00105E97" w:rsidRDefault="00105E97" w:rsidP="00590CF4">
      <w:pPr>
        <w:rPr>
          <w:rStyle w:val="Input"/>
        </w:rPr>
      </w:pPr>
      <w:bookmarkStart w:id="25" w:name="INPUT_33"/>
      <w:r w:rsidRPr="00105E97">
        <w:rPr>
          <w:rStyle w:val="Input"/>
          <w:rFonts w:hint="eastAsia"/>
        </w:rPr>
        <w:t>n1</w:t>
      </w:r>
      <w:proofErr w:type="gramStart"/>
      <w:r w:rsidRPr="00105E97">
        <w:rPr>
          <w:rStyle w:val="Input"/>
          <w:rFonts w:hint="eastAsia"/>
        </w:rPr>
        <w:t>=[</w:t>
      </w:r>
      <w:proofErr w:type="gramEnd"/>
      <w:r w:rsidRPr="00105E97">
        <w:rPr>
          <w:rStyle w:val="Input"/>
        </w:rPr>
        <w:t>1 3</w:t>
      </w:r>
      <w:r w:rsidRPr="00105E97">
        <w:rPr>
          <w:rStyle w:val="Input"/>
          <w:rFonts w:hint="eastAsia"/>
        </w:rPr>
        <w:t>]</w:t>
      </w:r>
      <w:r w:rsidRPr="00105E97">
        <w:rPr>
          <w:rStyle w:val="Input"/>
        </w:rPr>
        <w:t>;</w:t>
      </w:r>
    </w:p>
    <w:p w:rsidR="00FF6348" w:rsidRPr="00105E97" w:rsidRDefault="00105E97" w:rsidP="004D5D61">
      <w:pPr>
        <w:pStyle w:val="3"/>
        <w:rPr>
          <w:rStyle w:val="Input"/>
        </w:rPr>
      </w:pPr>
      <w:r w:rsidRPr="00105E97">
        <w:rPr>
          <w:rStyle w:val="Input"/>
          <w:rFonts w:hint="eastAsia"/>
        </w:rPr>
        <w:t>d1=</w:t>
      </w:r>
      <w:proofErr w:type="spellStart"/>
      <w:proofErr w:type="gramStart"/>
      <w:r w:rsidRPr="00105E97">
        <w:rPr>
          <w:rStyle w:val="Input"/>
          <w:rFonts w:hint="eastAsia"/>
        </w:rPr>
        <w:t>conv</w:t>
      </w:r>
      <w:proofErr w:type="spellEnd"/>
      <w:r w:rsidRPr="00105E97">
        <w:rPr>
          <w:rStyle w:val="Input"/>
          <w:rFonts w:hint="eastAsia"/>
        </w:rPr>
        <w:t>(</w:t>
      </w:r>
      <w:proofErr w:type="spellStart"/>
      <w:proofErr w:type="gramEnd"/>
      <w:r w:rsidRPr="00105E97">
        <w:rPr>
          <w:rStyle w:val="Input"/>
        </w:rPr>
        <w:t>conv</w:t>
      </w:r>
      <w:proofErr w:type="spellEnd"/>
      <w:r w:rsidRPr="00105E97">
        <w:rPr>
          <w:rStyle w:val="Input"/>
        </w:rPr>
        <w:t>(</w:t>
      </w:r>
      <w:proofErr w:type="spellStart"/>
      <w:r w:rsidRPr="00105E97">
        <w:rPr>
          <w:rStyle w:val="Input"/>
        </w:rPr>
        <w:t>conv</w:t>
      </w:r>
      <w:proofErr w:type="spellEnd"/>
      <w:r w:rsidRPr="00105E97">
        <w:rPr>
          <w:rStyle w:val="Input"/>
        </w:rPr>
        <w:t>([1 0],[1 5]), [1 6]),[1 2 2]</w:t>
      </w:r>
      <w:r w:rsidRPr="00105E97">
        <w:rPr>
          <w:rStyle w:val="Input"/>
          <w:rFonts w:hint="eastAsia"/>
        </w:rPr>
        <w:t>)</w:t>
      </w:r>
      <w:r w:rsidRPr="00105E97">
        <w:rPr>
          <w:rStyle w:val="Input"/>
        </w:rPr>
        <w:t>;</w:t>
      </w:r>
    </w:p>
    <w:p w:rsidR="00105E97" w:rsidRPr="00105E97" w:rsidRDefault="00105E97" w:rsidP="004D5D61">
      <w:pPr>
        <w:pStyle w:val="3"/>
        <w:rPr>
          <w:rStyle w:val="Input"/>
        </w:rPr>
      </w:pPr>
      <w:r>
        <w:rPr>
          <w:rStyle w:val="Input"/>
        </w:rPr>
        <w:t>n=28</w:t>
      </w:r>
      <w:r w:rsidRPr="00105E97">
        <w:rPr>
          <w:rStyle w:val="Input"/>
        </w:rPr>
        <w:t>*n1;</w:t>
      </w:r>
    </w:p>
    <w:p w:rsidR="00105E97" w:rsidRPr="00105E97" w:rsidRDefault="00105E97" w:rsidP="004D5D61">
      <w:pPr>
        <w:pStyle w:val="3"/>
        <w:rPr>
          <w:rStyle w:val="Input"/>
        </w:rPr>
      </w:pPr>
      <w:r w:rsidRPr="00105E97">
        <w:rPr>
          <w:rStyle w:val="Input"/>
        </w:rPr>
        <w:t>s1=</w:t>
      </w:r>
      <w:proofErr w:type="spellStart"/>
      <w:proofErr w:type="gramStart"/>
      <w:r w:rsidRPr="00105E97">
        <w:rPr>
          <w:rStyle w:val="Input"/>
        </w:rPr>
        <w:t>tf</w:t>
      </w:r>
      <w:proofErr w:type="spellEnd"/>
      <w:r w:rsidRPr="00105E97">
        <w:rPr>
          <w:rStyle w:val="Input"/>
        </w:rPr>
        <w:t>(</w:t>
      </w:r>
      <w:proofErr w:type="gramEnd"/>
      <w:r>
        <w:rPr>
          <w:rStyle w:val="Input"/>
        </w:rPr>
        <w:t>n,</w:t>
      </w:r>
      <w:r w:rsidRPr="00105E97">
        <w:rPr>
          <w:rStyle w:val="Input"/>
        </w:rPr>
        <w:t>d1);</w:t>
      </w:r>
    </w:p>
    <w:p w:rsidR="00105E97" w:rsidRPr="00105E97" w:rsidRDefault="00105E97" w:rsidP="004D5D61">
      <w:pPr>
        <w:pStyle w:val="3"/>
        <w:rPr>
          <w:rStyle w:val="Input"/>
        </w:rPr>
      </w:pPr>
      <w:r w:rsidRPr="00105E97">
        <w:rPr>
          <w:rStyle w:val="Input"/>
        </w:rPr>
        <w:t>G=</w:t>
      </w:r>
      <w:proofErr w:type="gramStart"/>
      <w:r w:rsidRPr="00105E97">
        <w:rPr>
          <w:rStyle w:val="Input"/>
        </w:rPr>
        <w:t>feedback(</w:t>
      </w:r>
      <w:proofErr w:type="gramEnd"/>
      <w:r w:rsidRPr="00105E97">
        <w:rPr>
          <w:rStyle w:val="Input"/>
        </w:rPr>
        <w:t>s1,1);</w:t>
      </w:r>
    </w:p>
    <w:p w:rsidR="00105E97" w:rsidRDefault="00105E97" w:rsidP="00105E97">
      <w:pPr>
        <w:pStyle w:val="3"/>
      </w:pPr>
      <w:proofErr w:type="gramStart"/>
      <w:r w:rsidRPr="00105E97">
        <w:rPr>
          <w:rStyle w:val="Input"/>
        </w:rPr>
        <w:t>step(</w:t>
      </w:r>
      <w:proofErr w:type="gramEnd"/>
      <w:r w:rsidRPr="00105E97">
        <w:rPr>
          <w:rStyle w:val="Input"/>
        </w:rPr>
        <w:t>G</w:t>
      </w:r>
      <w:r w:rsidRPr="00105E97">
        <w:rPr>
          <w:rStyle w:val="Input"/>
          <w:rFonts w:hint="eastAsia"/>
        </w:rPr>
        <w:t>);</w:t>
      </w:r>
      <w:r w:rsidRPr="00105E97">
        <w:rPr>
          <w:rStyle w:val="Input"/>
        </w:rPr>
        <w:t xml:space="preserve"> </w:t>
      </w:r>
      <w:bookmarkEnd w:id="25"/>
      <w:r w:rsidRPr="00105E97">
        <w:t xml:space="preserve"> </w:t>
      </w:r>
    </w:p>
    <w:p w:rsidR="00105E97" w:rsidRDefault="00105E97" w:rsidP="00105E97">
      <w:pPr>
        <w:pStyle w:val="3"/>
      </w:pPr>
    </w:p>
    <w:p w:rsidR="00105E97" w:rsidRPr="00105E97" w:rsidRDefault="00105E97" w:rsidP="00105E97">
      <w:pPr>
        <w:pStyle w:val="3"/>
        <w:rPr>
          <w:rStyle w:val="Input"/>
        </w:rPr>
      </w:pPr>
      <w:bookmarkStart w:id="26" w:name="INPUT_34"/>
      <w:r w:rsidRPr="00105E97">
        <w:rPr>
          <w:rStyle w:val="Input"/>
        </w:rPr>
        <w:t>n=36*n1;</w:t>
      </w:r>
    </w:p>
    <w:p w:rsidR="00105E97" w:rsidRPr="00105E97" w:rsidRDefault="00105E97" w:rsidP="00105E97">
      <w:pPr>
        <w:pStyle w:val="3"/>
        <w:rPr>
          <w:rStyle w:val="Input"/>
        </w:rPr>
      </w:pPr>
      <w:r w:rsidRPr="00105E97">
        <w:rPr>
          <w:rStyle w:val="Input"/>
        </w:rPr>
        <w:t>s1=</w:t>
      </w:r>
      <w:proofErr w:type="spellStart"/>
      <w:proofErr w:type="gramStart"/>
      <w:r w:rsidRPr="00105E97">
        <w:rPr>
          <w:rStyle w:val="Input"/>
        </w:rPr>
        <w:t>tf</w:t>
      </w:r>
      <w:proofErr w:type="spellEnd"/>
      <w:r w:rsidRPr="00105E97">
        <w:rPr>
          <w:rStyle w:val="Input"/>
        </w:rPr>
        <w:t>(</w:t>
      </w:r>
      <w:proofErr w:type="gramEnd"/>
      <w:r w:rsidRPr="00105E97">
        <w:rPr>
          <w:rStyle w:val="Input"/>
        </w:rPr>
        <w:t>n,d1);</w:t>
      </w:r>
    </w:p>
    <w:p w:rsidR="00105E97" w:rsidRPr="00105E97" w:rsidRDefault="00105E97" w:rsidP="00105E97">
      <w:pPr>
        <w:pStyle w:val="3"/>
        <w:rPr>
          <w:rStyle w:val="Input"/>
        </w:rPr>
      </w:pPr>
      <w:r w:rsidRPr="00105E97">
        <w:rPr>
          <w:rStyle w:val="Input"/>
        </w:rPr>
        <w:t>G=</w:t>
      </w:r>
      <w:proofErr w:type="gramStart"/>
      <w:r w:rsidRPr="00105E97">
        <w:rPr>
          <w:rStyle w:val="Input"/>
        </w:rPr>
        <w:t>feedback(</w:t>
      </w:r>
      <w:proofErr w:type="gramEnd"/>
      <w:r w:rsidRPr="00105E97">
        <w:rPr>
          <w:rStyle w:val="Input"/>
        </w:rPr>
        <w:t>s1,1);</w:t>
      </w:r>
    </w:p>
    <w:p w:rsidR="00105E97" w:rsidRDefault="00105E97" w:rsidP="00105E97">
      <w:pPr>
        <w:pStyle w:val="3"/>
      </w:pPr>
      <w:proofErr w:type="gramStart"/>
      <w:r w:rsidRPr="00105E97">
        <w:rPr>
          <w:rStyle w:val="Input"/>
        </w:rPr>
        <w:t>step(</w:t>
      </w:r>
      <w:proofErr w:type="gramEnd"/>
      <w:r w:rsidRPr="00105E97">
        <w:rPr>
          <w:rStyle w:val="Input"/>
        </w:rPr>
        <w:t>G</w:t>
      </w:r>
      <w:r w:rsidRPr="00105E97">
        <w:rPr>
          <w:rStyle w:val="Input"/>
          <w:rFonts w:hint="eastAsia"/>
        </w:rPr>
        <w:t>);</w:t>
      </w:r>
      <w:r w:rsidRPr="00105E97">
        <w:rPr>
          <w:rStyle w:val="Input"/>
        </w:rPr>
        <w:t xml:space="preserve"> </w:t>
      </w:r>
      <w:bookmarkEnd w:id="26"/>
      <w:r w:rsidRPr="00105E97">
        <w:t xml:space="preserve"> </w:t>
      </w:r>
    </w:p>
    <w:p w:rsidR="00105E97" w:rsidRDefault="00105E97" w:rsidP="00105E97">
      <w:pPr>
        <w:pStyle w:val="3"/>
      </w:pPr>
    </w:p>
    <w:p w:rsidR="00094100" w:rsidRPr="00094100" w:rsidRDefault="00094100" w:rsidP="00105E97">
      <w:pPr>
        <w:pStyle w:val="3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极限运算</w:t>
      </w:r>
    </w:p>
    <w:p w:rsidR="00105E97" w:rsidRPr="00094100" w:rsidRDefault="00094100" w:rsidP="00105E97">
      <w:pPr>
        <w:pStyle w:val="3"/>
        <w:rPr>
          <w:rStyle w:val="Input"/>
        </w:rPr>
      </w:pPr>
      <w:bookmarkStart w:id="27" w:name="INPUT_35"/>
      <w:proofErr w:type="gramStart"/>
      <w:r w:rsidRPr="00094100">
        <w:rPr>
          <w:rStyle w:val="Input"/>
          <w:rFonts w:hint="eastAsia"/>
          <w:lang w:eastAsia="zh-CN"/>
        </w:rPr>
        <w:t>cle</w:t>
      </w:r>
      <w:r w:rsidRPr="00094100">
        <w:rPr>
          <w:rStyle w:val="Input"/>
        </w:rPr>
        <w:t>ar</w:t>
      </w:r>
      <w:proofErr w:type="gramEnd"/>
      <w:r w:rsidRPr="00094100">
        <w:rPr>
          <w:rStyle w:val="Input"/>
        </w:rPr>
        <w:t>;</w:t>
      </w:r>
    </w:p>
    <w:p w:rsidR="00094100" w:rsidRPr="00094100" w:rsidRDefault="00094100" w:rsidP="00105E97">
      <w:pPr>
        <w:pStyle w:val="3"/>
        <w:rPr>
          <w:rStyle w:val="Input"/>
        </w:rPr>
      </w:pPr>
      <w:proofErr w:type="spellStart"/>
      <w:proofErr w:type="gramStart"/>
      <w:r w:rsidRPr="00094100">
        <w:rPr>
          <w:rStyle w:val="Input"/>
        </w:rPr>
        <w:t>syms</w:t>
      </w:r>
      <w:proofErr w:type="spellEnd"/>
      <w:proofErr w:type="gramEnd"/>
      <w:r w:rsidRPr="00094100">
        <w:rPr>
          <w:rStyle w:val="Input"/>
        </w:rPr>
        <w:t xml:space="preserve"> n;</w:t>
      </w:r>
    </w:p>
    <w:p w:rsidR="00094100" w:rsidRDefault="00094100" w:rsidP="00094100">
      <w:pPr>
        <w:pStyle w:val="3"/>
      </w:pPr>
      <w:proofErr w:type="gramStart"/>
      <w:r w:rsidRPr="00094100">
        <w:rPr>
          <w:rStyle w:val="Input"/>
        </w:rPr>
        <w:t>limit(</w:t>
      </w:r>
      <w:proofErr w:type="gramEnd"/>
      <w:r w:rsidRPr="00094100">
        <w:rPr>
          <w:rStyle w:val="Input"/>
        </w:rPr>
        <w:t>(1</w:t>
      </w:r>
      <w:r w:rsidRPr="00094100">
        <w:rPr>
          <w:rStyle w:val="Input"/>
          <w:rFonts w:hint="eastAsia"/>
        </w:rPr>
        <w:t>+(</w:t>
      </w:r>
      <w:r>
        <w:rPr>
          <w:rStyle w:val="Input"/>
        </w:rPr>
        <w:t>1/</w:t>
      </w:r>
      <w:r w:rsidRPr="00094100">
        <w:rPr>
          <w:rStyle w:val="Input"/>
        </w:rPr>
        <w:t>n</w:t>
      </w:r>
      <w:r w:rsidRPr="00094100">
        <w:rPr>
          <w:rStyle w:val="Input"/>
          <w:rFonts w:hint="eastAsia"/>
        </w:rPr>
        <w:t>)</w:t>
      </w:r>
      <w:r w:rsidRPr="00094100">
        <w:rPr>
          <w:rStyle w:val="Input"/>
        </w:rPr>
        <w:t>)^</w:t>
      </w:r>
      <w:proofErr w:type="spellStart"/>
      <w:r w:rsidRPr="00094100">
        <w:rPr>
          <w:rStyle w:val="Input"/>
        </w:rPr>
        <w:t>n,n,inf</w:t>
      </w:r>
      <w:proofErr w:type="spellEnd"/>
      <w:r w:rsidRPr="00094100">
        <w:rPr>
          <w:rStyle w:val="Input"/>
        </w:rPr>
        <w:t xml:space="preserve">), </w:t>
      </w:r>
      <w:bookmarkEnd w:id="27"/>
      <w:r w:rsidRPr="00094100">
        <w:t xml:space="preserve"> </w:t>
      </w:r>
    </w:p>
    <w:p w:rsidR="00094100" w:rsidRPr="00094100" w:rsidRDefault="00094100" w:rsidP="00094100">
      <w:pPr>
        <w:pStyle w:val="3"/>
      </w:pPr>
    </w:p>
    <w:p w:rsidR="00094100" w:rsidRDefault="00094100" w:rsidP="00094100">
      <w:pPr>
        <w:pStyle w:val="3"/>
        <w:rPr>
          <w:rStyle w:val="Output"/>
        </w:rPr>
      </w:pPr>
      <w:bookmarkStart w:id="28" w:name="OUTPUT_35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094100" w:rsidRPr="00094100" w:rsidRDefault="00094100" w:rsidP="00094100">
      <w:pPr>
        <w:pStyle w:val="3"/>
      </w:pPr>
      <w:proofErr w:type="spellStart"/>
      <w:proofErr w:type="gramStart"/>
      <w:r>
        <w:rPr>
          <w:rStyle w:val="Output"/>
        </w:rPr>
        <w:t>exp</w:t>
      </w:r>
      <w:proofErr w:type="spellEnd"/>
      <w:r>
        <w:rPr>
          <w:rStyle w:val="Output"/>
        </w:rPr>
        <w:t>(</w:t>
      </w:r>
      <w:proofErr w:type="gramEnd"/>
      <w:r>
        <w:rPr>
          <w:rStyle w:val="Output"/>
        </w:rPr>
        <w:t xml:space="preserve">1) </w:t>
      </w:r>
      <w:bookmarkEnd w:id="28"/>
      <w:r w:rsidRPr="00094100">
        <w:t xml:space="preserve"> </w:t>
      </w:r>
    </w:p>
    <w:p w:rsidR="00094100" w:rsidRPr="00094100" w:rsidRDefault="00094100" w:rsidP="00094100">
      <w:pPr>
        <w:pStyle w:val="3"/>
      </w:pPr>
    </w:p>
    <w:p w:rsidR="00105E97" w:rsidRDefault="00105E97" w:rsidP="00105E97">
      <w:pPr>
        <w:pStyle w:val="3"/>
      </w:pPr>
      <w:bookmarkStart w:id="29" w:name="OUTPUT_34"/>
      <w:r w:rsidRPr="00105E97">
        <w:rPr>
          <w:noProof/>
          <w:lang w:eastAsia="zh-CN"/>
        </w:rPr>
        <w:lastRenderedPageBreak/>
        <w:drawing>
          <wp:inline distT="0" distB="0" distL="0" distR="0" wp14:anchorId="7A54DD1A" wp14:editId="24B31CBE">
            <wp:extent cx="3657600" cy="3200400"/>
            <wp:effectExtent l="0" t="0" r="0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97" w:rsidRPr="00105E97" w:rsidRDefault="00105E97" w:rsidP="00105E97">
      <w:pPr>
        <w:pStyle w:val="3"/>
      </w:pPr>
    </w:p>
    <w:p w:rsidR="00105E97" w:rsidRPr="00105E97" w:rsidRDefault="00105E97" w:rsidP="00105E97">
      <w:pPr>
        <w:pStyle w:val="3"/>
      </w:pPr>
      <w:bookmarkStart w:id="30" w:name="OUTPUT_33"/>
      <w:bookmarkEnd w:id="29"/>
      <w:r w:rsidRPr="00105E97">
        <w:rPr>
          <w:rStyle w:val="Error"/>
          <w:noProof/>
          <w:lang w:eastAsia="zh-CN"/>
        </w:rPr>
        <w:drawing>
          <wp:inline distT="0" distB="0" distL="0" distR="0" wp14:anchorId="066266E4" wp14:editId="0811DF58">
            <wp:extent cx="3657600" cy="32004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rror"/>
        </w:rPr>
        <w:t xml:space="preserve"> </w:t>
      </w:r>
      <w:bookmarkEnd w:id="30"/>
      <w:r w:rsidRPr="00105E97">
        <w:t xml:space="preserve"> </w:t>
      </w:r>
    </w:p>
    <w:p w:rsidR="00105E97" w:rsidRPr="00105E97" w:rsidRDefault="00105E97" w:rsidP="00105E97">
      <w:pPr>
        <w:pStyle w:val="3"/>
      </w:pPr>
    </w:p>
    <w:p w:rsidR="004D5D61" w:rsidRDefault="004D5D61" w:rsidP="004D5D61">
      <w:pPr>
        <w:rPr>
          <w:rFonts w:eastAsiaTheme="minorEastAsia"/>
          <w:lang w:eastAsia="zh-CN"/>
        </w:rPr>
      </w:pPr>
    </w:p>
    <w:p w:rsidR="00094100" w:rsidRDefault="00094100" w:rsidP="004D5D61">
      <w:pPr>
        <w:rPr>
          <w:rFonts w:eastAsiaTheme="minorEastAsia"/>
          <w:lang w:eastAsia="zh-CN"/>
        </w:rPr>
      </w:pPr>
    </w:p>
    <w:p w:rsidR="00094100" w:rsidRDefault="00094100" w:rsidP="004D5D61">
      <w:pPr>
        <w:rPr>
          <w:rFonts w:eastAsiaTheme="minorEastAsia"/>
          <w:lang w:eastAsia="zh-CN"/>
        </w:rPr>
      </w:pPr>
    </w:p>
    <w:p w:rsidR="00094100" w:rsidRPr="00094100" w:rsidRDefault="00094100" w:rsidP="004D5D61">
      <w:pPr>
        <w:rPr>
          <w:rStyle w:val="Input"/>
        </w:rPr>
      </w:pPr>
      <w:bookmarkStart w:id="31" w:name="INPUT_36"/>
      <w:proofErr w:type="spellStart"/>
      <w:proofErr w:type="gramStart"/>
      <w:r w:rsidRPr="00094100">
        <w:rPr>
          <w:rStyle w:val="Input"/>
          <w:rFonts w:hint="eastAsia"/>
          <w:lang w:eastAsia="zh-CN"/>
        </w:rPr>
        <w:t>sy</w:t>
      </w:r>
      <w:r w:rsidRPr="00094100">
        <w:rPr>
          <w:rStyle w:val="Input"/>
        </w:rPr>
        <w:t>ms</w:t>
      </w:r>
      <w:proofErr w:type="spellEnd"/>
      <w:proofErr w:type="gramEnd"/>
      <w:r w:rsidRPr="00094100">
        <w:rPr>
          <w:rStyle w:val="Input"/>
        </w:rPr>
        <w:t xml:space="preserve"> f x;</w:t>
      </w:r>
    </w:p>
    <w:p w:rsidR="00094100" w:rsidRPr="00094100" w:rsidRDefault="00094100" w:rsidP="004D5D61">
      <w:pPr>
        <w:rPr>
          <w:rStyle w:val="Input"/>
        </w:rPr>
      </w:pPr>
      <w:r w:rsidRPr="00094100">
        <w:rPr>
          <w:rStyle w:val="Input"/>
        </w:rPr>
        <w:t>f</w:t>
      </w:r>
      <w:proofErr w:type="gramStart"/>
      <w:r w:rsidRPr="00094100">
        <w:rPr>
          <w:rStyle w:val="Input"/>
        </w:rPr>
        <w:t>=(</w:t>
      </w:r>
      <w:proofErr w:type="gramEnd"/>
      <w:r w:rsidRPr="00094100">
        <w:rPr>
          <w:rStyle w:val="Input"/>
        </w:rPr>
        <w:t>(2*x+3)/(2*x+1))^(x+1);</w:t>
      </w:r>
    </w:p>
    <w:p w:rsidR="00094100" w:rsidRDefault="00094100" w:rsidP="00094100">
      <w:proofErr w:type="gramStart"/>
      <w:r w:rsidRPr="00094100">
        <w:rPr>
          <w:rStyle w:val="Input"/>
        </w:rPr>
        <w:t>limit(</w:t>
      </w:r>
      <w:proofErr w:type="spellStart"/>
      <w:proofErr w:type="gramEnd"/>
      <w:r w:rsidRPr="00094100">
        <w:rPr>
          <w:rStyle w:val="Input"/>
        </w:rPr>
        <w:t>f,x,inf</w:t>
      </w:r>
      <w:proofErr w:type="spellEnd"/>
      <w:r w:rsidRPr="00094100">
        <w:rPr>
          <w:rStyle w:val="Input"/>
        </w:rPr>
        <w:t xml:space="preserve">) </w:t>
      </w:r>
      <w:bookmarkEnd w:id="31"/>
      <w:r w:rsidRPr="00094100">
        <w:t xml:space="preserve"> </w:t>
      </w:r>
    </w:p>
    <w:p w:rsidR="00094100" w:rsidRPr="00094100" w:rsidRDefault="00094100" w:rsidP="00094100">
      <w:pPr>
        <w:pStyle w:val="3"/>
      </w:pPr>
    </w:p>
    <w:p w:rsidR="00094100" w:rsidRDefault="00094100" w:rsidP="00094100">
      <w:pPr>
        <w:pStyle w:val="3"/>
        <w:rPr>
          <w:rStyle w:val="Output"/>
        </w:rPr>
      </w:pPr>
      <w:bookmarkStart w:id="32" w:name="OUTPUT_36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094100" w:rsidRPr="00094100" w:rsidRDefault="00094100" w:rsidP="00094100">
      <w:pPr>
        <w:pStyle w:val="3"/>
      </w:pPr>
      <w:proofErr w:type="spellStart"/>
      <w:proofErr w:type="gramStart"/>
      <w:r>
        <w:rPr>
          <w:rStyle w:val="Output"/>
        </w:rPr>
        <w:t>exp</w:t>
      </w:r>
      <w:proofErr w:type="spellEnd"/>
      <w:r>
        <w:rPr>
          <w:rStyle w:val="Output"/>
        </w:rPr>
        <w:t>(</w:t>
      </w:r>
      <w:proofErr w:type="gramEnd"/>
      <w:r>
        <w:rPr>
          <w:rStyle w:val="Output"/>
        </w:rPr>
        <w:t>1)</w:t>
      </w:r>
      <w:r w:rsidRPr="00094100">
        <w:t xml:space="preserve"> </w:t>
      </w:r>
      <w:bookmarkEnd w:id="32"/>
      <w:r w:rsidRPr="00094100">
        <w:t xml:space="preserve"> </w:t>
      </w:r>
    </w:p>
    <w:p w:rsidR="00094100" w:rsidRDefault="00094100" w:rsidP="00094100">
      <w:pPr>
        <w:rPr>
          <w:rFonts w:eastAsiaTheme="minorEastAsia"/>
          <w:lang w:eastAsia="zh-CN"/>
        </w:rPr>
      </w:pPr>
    </w:p>
    <w:p w:rsidR="00094100" w:rsidRPr="00094100" w:rsidRDefault="00094100" w:rsidP="00094100">
      <w:pPr>
        <w:rPr>
          <w:rStyle w:val="Input"/>
        </w:rPr>
      </w:pPr>
      <w:bookmarkStart w:id="33" w:name="INPUT_37"/>
      <w:proofErr w:type="spellStart"/>
      <w:proofErr w:type="gramStart"/>
      <w:r w:rsidRPr="00094100">
        <w:rPr>
          <w:rStyle w:val="Input"/>
          <w:rFonts w:hint="eastAsia"/>
        </w:rPr>
        <w:lastRenderedPageBreak/>
        <w:t>syms</w:t>
      </w:r>
      <w:proofErr w:type="spellEnd"/>
      <w:proofErr w:type="gramEnd"/>
      <w:r w:rsidRPr="00094100">
        <w:rPr>
          <w:rStyle w:val="Input"/>
          <w:rFonts w:hint="eastAsia"/>
        </w:rPr>
        <w:t xml:space="preserve"> f x</w:t>
      </w:r>
      <w:r w:rsidRPr="00094100">
        <w:rPr>
          <w:rStyle w:val="Input"/>
        </w:rPr>
        <w:t xml:space="preserve"> m n</w:t>
      </w:r>
      <w:r w:rsidRPr="00094100">
        <w:rPr>
          <w:rStyle w:val="Input"/>
          <w:rFonts w:hint="eastAsia"/>
        </w:rPr>
        <w:t>;</w:t>
      </w:r>
    </w:p>
    <w:p w:rsidR="00094100" w:rsidRPr="00094100" w:rsidRDefault="00094100" w:rsidP="00094100">
      <w:pPr>
        <w:rPr>
          <w:rStyle w:val="Input"/>
        </w:rPr>
      </w:pPr>
      <w:r w:rsidRPr="00094100">
        <w:rPr>
          <w:rStyle w:val="Input"/>
        </w:rPr>
        <w:t>f=(x^m-1)/(x^n-1);</w:t>
      </w:r>
    </w:p>
    <w:p w:rsidR="00094100" w:rsidRDefault="00094100" w:rsidP="00094100">
      <w:proofErr w:type="gramStart"/>
      <w:r w:rsidRPr="00094100">
        <w:rPr>
          <w:rStyle w:val="Input"/>
        </w:rPr>
        <w:t>limit(</w:t>
      </w:r>
      <w:proofErr w:type="gramEnd"/>
      <w:r w:rsidRPr="00094100">
        <w:rPr>
          <w:rStyle w:val="Input"/>
        </w:rPr>
        <w:t xml:space="preserve">f,x,1) </w:t>
      </w:r>
      <w:bookmarkEnd w:id="33"/>
      <w:r w:rsidRPr="00094100">
        <w:t xml:space="preserve"> </w:t>
      </w:r>
    </w:p>
    <w:p w:rsidR="00094100" w:rsidRPr="00094100" w:rsidRDefault="00094100" w:rsidP="00094100">
      <w:pPr>
        <w:pStyle w:val="3"/>
      </w:pPr>
    </w:p>
    <w:p w:rsidR="00094100" w:rsidRDefault="00094100" w:rsidP="00094100">
      <w:pPr>
        <w:rPr>
          <w:rStyle w:val="Output"/>
        </w:rPr>
      </w:pPr>
      <w:bookmarkStart w:id="34" w:name="OUTPUT_37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094100" w:rsidRPr="00094100" w:rsidRDefault="00094100" w:rsidP="00094100">
      <w:pPr>
        <w:pStyle w:val="3"/>
      </w:pPr>
      <w:proofErr w:type="gramStart"/>
      <w:r>
        <w:rPr>
          <w:rStyle w:val="Output"/>
        </w:rPr>
        <w:t>m/n</w:t>
      </w:r>
      <w:proofErr w:type="gramEnd"/>
      <w:r w:rsidRPr="00094100">
        <w:t xml:space="preserve"> </w:t>
      </w:r>
      <w:bookmarkEnd w:id="34"/>
      <w:r w:rsidRPr="00094100">
        <w:t xml:space="preserve"> </w:t>
      </w:r>
    </w:p>
    <w:p w:rsidR="00094100" w:rsidRDefault="00094100" w:rsidP="00094100">
      <w:pPr>
        <w:rPr>
          <w:rFonts w:eastAsiaTheme="minorEastAsia"/>
          <w:lang w:eastAsia="zh-CN"/>
        </w:rPr>
      </w:pPr>
    </w:p>
    <w:p w:rsidR="00094100" w:rsidRDefault="00094100" w:rsidP="00094100">
      <w:pPr>
        <w:rPr>
          <w:rFonts w:eastAsiaTheme="minorEastAsia"/>
          <w:lang w:eastAsia="zh-CN"/>
        </w:rPr>
      </w:pPr>
    </w:p>
    <w:p w:rsidR="00094100" w:rsidRPr="00094100" w:rsidRDefault="00094100" w:rsidP="00094100">
      <w:pPr>
        <w:rPr>
          <w:rStyle w:val="Input"/>
        </w:rPr>
      </w:pPr>
      <w:bookmarkStart w:id="35" w:name="INPUT_38"/>
      <w:r w:rsidRPr="00094100">
        <w:rPr>
          <w:rStyle w:val="Input"/>
        </w:rPr>
        <w:t>f</w:t>
      </w:r>
      <w:proofErr w:type="gramStart"/>
      <w:r w:rsidRPr="00094100">
        <w:rPr>
          <w:rStyle w:val="Input"/>
        </w:rPr>
        <w:t>=(</w:t>
      </w:r>
      <w:proofErr w:type="gramEnd"/>
      <w:r w:rsidRPr="00094100">
        <w:rPr>
          <w:rStyle w:val="Input"/>
        </w:rPr>
        <w:t>1-x)*tan(pi*x/2);</w:t>
      </w:r>
    </w:p>
    <w:p w:rsidR="00094100" w:rsidRDefault="00094100" w:rsidP="00094100">
      <w:proofErr w:type="gramStart"/>
      <w:r w:rsidRPr="00094100">
        <w:rPr>
          <w:rStyle w:val="Input"/>
        </w:rPr>
        <w:t>limit(</w:t>
      </w:r>
      <w:proofErr w:type="gramEnd"/>
      <w:r w:rsidRPr="00094100">
        <w:rPr>
          <w:rStyle w:val="Input"/>
        </w:rPr>
        <w:t xml:space="preserve">f,x,1) </w:t>
      </w:r>
      <w:bookmarkEnd w:id="35"/>
      <w:r w:rsidRPr="00094100">
        <w:t xml:space="preserve"> </w:t>
      </w:r>
    </w:p>
    <w:p w:rsidR="00094100" w:rsidRPr="00094100" w:rsidRDefault="00094100" w:rsidP="00094100">
      <w:pPr>
        <w:pStyle w:val="3"/>
      </w:pPr>
    </w:p>
    <w:p w:rsidR="00094100" w:rsidRDefault="00094100" w:rsidP="00094100">
      <w:pPr>
        <w:rPr>
          <w:rStyle w:val="Output"/>
        </w:rPr>
      </w:pPr>
      <w:bookmarkStart w:id="36" w:name="OUTPUT_38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094100" w:rsidRPr="00094100" w:rsidRDefault="00094100" w:rsidP="00094100">
      <w:pPr>
        <w:pStyle w:val="3"/>
      </w:pPr>
      <w:r>
        <w:rPr>
          <w:rStyle w:val="Output"/>
        </w:rPr>
        <w:t>2/pi</w:t>
      </w:r>
      <w:r w:rsidRPr="00094100">
        <w:t xml:space="preserve"> </w:t>
      </w:r>
      <w:bookmarkEnd w:id="36"/>
      <w:r w:rsidRPr="00094100">
        <w:t xml:space="preserve"> </w:t>
      </w:r>
    </w:p>
    <w:p w:rsidR="00094100" w:rsidRDefault="00094100" w:rsidP="00094100">
      <w:pPr>
        <w:rPr>
          <w:rFonts w:eastAsiaTheme="minorEastAsia"/>
          <w:lang w:eastAsia="zh-CN"/>
        </w:rPr>
      </w:pPr>
    </w:p>
    <w:p w:rsidR="00094100" w:rsidRPr="00094100" w:rsidRDefault="00094100" w:rsidP="00094100">
      <w:pPr>
        <w:rPr>
          <w:rStyle w:val="Input"/>
        </w:rPr>
      </w:pPr>
      <w:bookmarkStart w:id="37" w:name="INPUT_39"/>
      <w:proofErr w:type="spellStart"/>
      <w:proofErr w:type="gramStart"/>
      <w:r w:rsidRPr="00094100">
        <w:rPr>
          <w:rStyle w:val="Input"/>
          <w:rFonts w:hint="eastAsia"/>
        </w:rPr>
        <w:t>syms</w:t>
      </w:r>
      <w:proofErr w:type="spellEnd"/>
      <w:proofErr w:type="gramEnd"/>
      <w:r w:rsidRPr="00094100">
        <w:rPr>
          <w:rStyle w:val="Input"/>
          <w:rFonts w:hint="eastAsia"/>
        </w:rPr>
        <w:t xml:space="preserve"> </w:t>
      </w:r>
      <w:r>
        <w:rPr>
          <w:rStyle w:val="Input"/>
        </w:rPr>
        <w:t xml:space="preserve">f x m </w:t>
      </w:r>
      <w:r w:rsidRPr="00094100">
        <w:rPr>
          <w:rStyle w:val="Input"/>
          <w:rFonts w:hint="eastAsia"/>
        </w:rPr>
        <w:t>a;</w:t>
      </w:r>
    </w:p>
    <w:p w:rsidR="00094100" w:rsidRPr="00094100" w:rsidRDefault="00094100" w:rsidP="00094100">
      <w:pPr>
        <w:rPr>
          <w:rStyle w:val="Input"/>
        </w:rPr>
      </w:pPr>
      <w:r w:rsidRPr="00094100">
        <w:rPr>
          <w:rStyle w:val="Input"/>
        </w:rPr>
        <w:t>f=(</w:t>
      </w:r>
      <w:r>
        <w:rPr>
          <w:rStyle w:val="Input"/>
        </w:rPr>
        <w:t>x</w:t>
      </w:r>
      <w:proofErr w:type="gramStart"/>
      <w:r>
        <w:rPr>
          <w:rStyle w:val="Input"/>
        </w:rPr>
        <w:t>^</w:t>
      </w:r>
      <w:r w:rsidR="00785CBC">
        <w:rPr>
          <w:rStyle w:val="Input"/>
        </w:rPr>
        <w:t>(</w:t>
      </w:r>
      <w:proofErr w:type="gramEnd"/>
      <w:r w:rsidR="00785CBC">
        <w:rPr>
          <w:rStyle w:val="Input"/>
        </w:rPr>
        <w:t>1/m)-</w:t>
      </w:r>
      <w:r w:rsidRPr="00094100">
        <w:rPr>
          <w:rStyle w:val="Input"/>
        </w:rPr>
        <w:t>a</w:t>
      </w:r>
      <w:r w:rsidR="00785CBC">
        <w:rPr>
          <w:rStyle w:val="Input"/>
        </w:rPr>
        <w:t>^(1/m)</w:t>
      </w:r>
      <w:r w:rsidRPr="00094100">
        <w:rPr>
          <w:rStyle w:val="Input"/>
        </w:rPr>
        <w:t>)/(x-a);</w:t>
      </w:r>
    </w:p>
    <w:p w:rsidR="00094100" w:rsidRDefault="00094100" w:rsidP="00094100">
      <w:proofErr w:type="gramStart"/>
      <w:r w:rsidRPr="00094100">
        <w:rPr>
          <w:rStyle w:val="Input"/>
        </w:rPr>
        <w:t>limit(</w:t>
      </w:r>
      <w:proofErr w:type="spellStart"/>
      <w:proofErr w:type="gramEnd"/>
      <w:r w:rsidRPr="00094100">
        <w:rPr>
          <w:rStyle w:val="Input"/>
        </w:rPr>
        <w:t>f,x,a</w:t>
      </w:r>
      <w:proofErr w:type="spellEnd"/>
      <w:r w:rsidRPr="00094100">
        <w:rPr>
          <w:rStyle w:val="Input"/>
        </w:rPr>
        <w:t xml:space="preserve">) </w:t>
      </w:r>
      <w:bookmarkEnd w:id="37"/>
      <w:r w:rsidRPr="00094100">
        <w:t xml:space="preserve"> </w:t>
      </w:r>
    </w:p>
    <w:p w:rsidR="00094100" w:rsidRPr="00094100" w:rsidRDefault="00094100" w:rsidP="00094100">
      <w:pPr>
        <w:pStyle w:val="3"/>
      </w:pPr>
    </w:p>
    <w:p w:rsidR="00785CBC" w:rsidRDefault="00785CBC" w:rsidP="00094100">
      <w:pPr>
        <w:pStyle w:val="3"/>
        <w:rPr>
          <w:rStyle w:val="Output"/>
        </w:rPr>
      </w:pPr>
      <w:bookmarkStart w:id="38" w:name="OUTPUT_39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094100" w:rsidRDefault="00785CBC" w:rsidP="00094100">
      <w:pPr>
        <w:pStyle w:val="3"/>
      </w:pPr>
      <w:proofErr w:type="gramStart"/>
      <w:r>
        <w:rPr>
          <w:rStyle w:val="Output"/>
        </w:rPr>
        <w:t>a</w:t>
      </w:r>
      <w:proofErr w:type="gramEnd"/>
      <w:r>
        <w:rPr>
          <w:rStyle w:val="Output"/>
        </w:rPr>
        <w:t>^(1/m - 1)/m</w:t>
      </w:r>
      <w:r w:rsidR="00094100" w:rsidRPr="00094100">
        <w:t xml:space="preserve"> </w:t>
      </w:r>
      <w:bookmarkEnd w:id="38"/>
      <w:r w:rsidR="00094100" w:rsidRPr="00094100">
        <w:t xml:space="preserve"> </w:t>
      </w:r>
    </w:p>
    <w:p w:rsidR="00785CBC" w:rsidRDefault="00785CBC" w:rsidP="00094100">
      <w:pPr>
        <w:pStyle w:val="3"/>
      </w:pPr>
    </w:p>
    <w:p w:rsidR="00785CBC" w:rsidRPr="00785CBC" w:rsidRDefault="00785CBC" w:rsidP="00094100">
      <w:pPr>
        <w:pStyle w:val="3"/>
        <w:rPr>
          <w:rStyle w:val="Input"/>
        </w:rPr>
      </w:pPr>
      <w:bookmarkStart w:id="39" w:name="INPUT_40"/>
      <w:r w:rsidRPr="00785CBC">
        <w:rPr>
          <w:rStyle w:val="Input"/>
        </w:rPr>
        <w:t>f</w:t>
      </w:r>
      <w:proofErr w:type="gramStart"/>
      <w:r w:rsidRPr="00785CBC">
        <w:rPr>
          <w:rStyle w:val="Input"/>
        </w:rPr>
        <w:t>=(</w:t>
      </w:r>
      <w:proofErr w:type="gramEnd"/>
      <w:r w:rsidRPr="00785CBC">
        <w:rPr>
          <w:rStyle w:val="Input"/>
        </w:rPr>
        <w:t>sin(x)-sin(a))/(x-a);</w:t>
      </w:r>
    </w:p>
    <w:p w:rsidR="00785CBC" w:rsidRDefault="00785CBC" w:rsidP="00785CBC">
      <w:pPr>
        <w:pStyle w:val="3"/>
      </w:pPr>
      <w:proofErr w:type="gramStart"/>
      <w:r w:rsidRPr="00785CBC">
        <w:rPr>
          <w:rStyle w:val="Input"/>
        </w:rPr>
        <w:t>limit(</w:t>
      </w:r>
      <w:proofErr w:type="spellStart"/>
      <w:proofErr w:type="gramEnd"/>
      <w:r w:rsidRPr="00785CBC">
        <w:rPr>
          <w:rStyle w:val="Input"/>
        </w:rPr>
        <w:t>f,x,a</w:t>
      </w:r>
      <w:proofErr w:type="spellEnd"/>
      <w:r w:rsidRPr="00785CBC">
        <w:rPr>
          <w:rStyle w:val="Input"/>
        </w:rPr>
        <w:t xml:space="preserve">) </w:t>
      </w:r>
      <w:bookmarkEnd w:id="39"/>
      <w:r w:rsidRPr="00785CBC">
        <w:t xml:space="preserve"> </w:t>
      </w:r>
    </w:p>
    <w:p w:rsidR="00785CBC" w:rsidRPr="00785CBC" w:rsidRDefault="00785CBC" w:rsidP="00785CBC">
      <w:pPr>
        <w:pStyle w:val="3"/>
      </w:pPr>
    </w:p>
    <w:p w:rsidR="00785CBC" w:rsidRDefault="00785CBC" w:rsidP="00094100">
      <w:pPr>
        <w:rPr>
          <w:rStyle w:val="Output"/>
        </w:rPr>
      </w:pPr>
      <w:bookmarkStart w:id="40" w:name="OUTPUT_40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785CBC" w:rsidRPr="00785CBC" w:rsidRDefault="00785CBC" w:rsidP="00785CBC">
      <w:pPr>
        <w:pStyle w:val="3"/>
      </w:pPr>
      <w:proofErr w:type="gramStart"/>
      <w:r>
        <w:rPr>
          <w:rStyle w:val="Output"/>
        </w:rPr>
        <w:t>cos(</w:t>
      </w:r>
      <w:proofErr w:type="gramEnd"/>
      <w:r>
        <w:rPr>
          <w:rStyle w:val="Output"/>
        </w:rPr>
        <w:t>a)</w:t>
      </w:r>
      <w:r w:rsidRPr="00785CBC">
        <w:t xml:space="preserve"> </w:t>
      </w:r>
      <w:bookmarkEnd w:id="40"/>
      <w:r w:rsidRPr="00785CBC">
        <w:t xml:space="preserve"> </w:t>
      </w:r>
    </w:p>
    <w:p w:rsidR="00094100" w:rsidRDefault="00094100" w:rsidP="00094100">
      <w:pPr>
        <w:rPr>
          <w:rFonts w:eastAsiaTheme="minorEastAsia"/>
          <w:lang w:eastAsia="zh-CN"/>
        </w:rPr>
      </w:pPr>
    </w:p>
    <w:p w:rsidR="00785CBC" w:rsidRDefault="00452167" w:rsidP="0009410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 w:rsidR="00167648">
        <w:rPr>
          <w:rFonts w:eastAsiaTheme="minorEastAsia" w:hint="eastAsia"/>
          <w:lang w:eastAsia="zh-CN"/>
        </w:rPr>
        <w:t>极限运算</w:t>
      </w:r>
      <m:oMath>
        <m:func>
          <m:funcPr>
            <m:ctrlPr>
              <w:rPr>
                <w:rFonts w:ascii="Cambria Math" w:eastAsiaTheme="minorEastAsia" w:hAnsi="Cambria Math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eastAsia="zh-C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  <w:lang w:eastAsia="zh-CN"/>
          </w:rPr>
          <m:t xml:space="preserve"> and </m:t>
        </m:r>
        <m:func>
          <m:funcPr>
            <m:ctrlPr>
              <w:rPr>
                <w:rFonts w:ascii="Cambria Math" w:eastAsiaTheme="minorEastAsia" w:hAnsi="Cambria Math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2x+3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2x+1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x+1</m:t>
                </m:r>
              </m:sup>
            </m:sSup>
          </m:e>
        </m:func>
        <m:r>
          <w:rPr>
            <w:rFonts w:ascii="Cambria Math" w:eastAsiaTheme="minorEastAsia" w:hAnsi="Cambria Math"/>
            <w:lang w:eastAsia="zh-CN"/>
          </w:rPr>
          <m:t xml:space="preserve"> and 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eastAsia="zh-CN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den>
            </m:f>
          </m:e>
        </m:func>
      </m:oMath>
    </w:p>
    <w:p w:rsidR="00167648" w:rsidRPr="00167648" w:rsidRDefault="00167648" w:rsidP="00094100">
      <w:pPr>
        <w:rPr>
          <w:rStyle w:val="Input"/>
          <w:rFonts w:hint="eastAsia"/>
        </w:rPr>
      </w:pPr>
      <w:bookmarkStart w:id="41" w:name="INPUT_41"/>
      <w:proofErr w:type="gramStart"/>
      <w:r w:rsidRPr="00167648">
        <w:rPr>
          <w:rStyle w:val="Input"/>
          <w:rFonts w:hint="eastAsia"/>
        </w:rPr>
        <w:t>clear</w:t>
      </w:r>
      <w:proofErr w:type="gramEnd"/>
      <w:r w:rsidRPr="00167648">
        <w:rPr>
          <w:rStyle w:val="Input"/>
          <w:rFonts w:hint="eastAsia"/>
        </w:rPr>
        <w:t>;</w:t>
      </w:r>
    </w:p>
    <w:p w:rsidR="00167648" w:rsidRPr="00167648" w:rsidRDefault="00167648" w:rsidP="00094100">
      <w:pPr>
        <w:rPr>
          <w:rStyle w:val="Input"/>
        </w:rPr>
      </w:pPr>
      <w:proofErr w:type="spellStart"/>
      <w:proofErr w:type="gramStart"/>
      <w:r w:rsidRPr="00167648">
        <w:rPr>
          <w:rStyle w:val="Input"/>
        </w:rPr>
        <w:t>syms</w:t>
      </w:r>
      <w:proofErr w:type="spellEnd"/>
      <w:proofErr w:type="gramEnd"/>
      <w:r w:rsidRPr="00167648">
        <w:rPr>
          <w:rStyle w:val="Input"/>
        </w:rPr>
        <w:t xml:space="preserve"> n;</w:t>
      </w:r>
    </w:p>
    <w:p w:rsidR="00167648" w:rsidRDefault="00167648" w:rsidP="00167648">
      <w:proofErr w:type="gramStart"/>
      <w:r w:rsidRPr="00167648">
        <w:rPr>
          <w:rStyle w:val="Input"/>
        </w:rPr>
        <w:t>limit(</w:t>
      </w:r>
      <w:proofErr w:type="gramEnd"/>
      <w:r w:rsidRPr="00167648">
        <w:rPr>
          <w:rStyle w:val="Input"/>
        </w:rPr>
        <w:t>(1+(1/n))^n</w:t>
      </w:r>
      <w:r>
        <w:rPr>
          <w:rStyle w:val="Input"/>
        </w:rPr>
        <w:t>,n,</w:t>
      </w:r>
      <w:proofErr w:type="spellStart"/>
      <w:r>
        <w:rPr>
          <w:rStyle w:val="Input"/>
        </w:rPr>
        <w:t>inf</w:t>
      </w:r>
      <w:proofErr w:type="spellEnd"/>
      <w:r>
        <w:rPr>
          <w:rStyle w:val="Input"/>
        </w:rPr>
        <w:t>,'left'</w:t>
      </w:r>
      <w:r w:rsidRPr="00167648">
        <w:rPr>
          <w:rStyle w:val="Input"/>
        </w:rPr>
        <w:t xml:space="preserve">) </w:t>
      </w:r>
      <w:bookmarkEnd w:id="41"/>
      <w:r w:rsidRPr="00167648">
        <w:t xml:space="preserve"> </w:t>
      </w:r>
    </w:p>
    <w:p w:rsidR="00167648" w:rsidRPr="00167648" w:rsidRDefault="00167648" w:rsidP="00167648">
      <w:pPr>
        <w:pStyle w:val="Normal"/>
      </w:pPr>
    </w:p>
    <w:p w:rsidR="00167648" w:rsidRDefault="00167648" w:rsidP="00167648">
      <w:pPr>
        <w:pStyle w:val="Normal"/>
        <w:rPr>
          <w:rStyle w:val="Output"/>
        </w:rPr>
      </w:pPr>
      <w:bookmarkStart w:id="42" w:name="OUTPUT_41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167648" w:rsidRDefault="00167648" w:rsidP="00167648">
      <w:pPr>
        <w:pStyle w:val="Normal"/>
      </w:pPr>
      <w:proofErr w:type="spellStart"/>
      <w:proofErr w:type="gramStart"/>
      <w:r>
        <w:rPr>
          <w:rStyle w:val="Output"/>
        </w:rPr>
        <w:t>exp</w:t>
      </w:r>
      <w:proofErr w:type="spellEnd"/>
      <w:r>
        <w:rPr>
          <w:rStyle w:val="Output"/>
        </w:rPr>
        <w:t>(</w:t>
      </w:r>
      <w:proofErr w:type="gramEnd"/>
      <w:r>
        <w:rPr>
          <w:rStyle w:val="Output"/>
        </w:rPr>
        <w:t>1)</w:t>
      </w:r>
      <w:r w:rsidRPr="00167648">
        <w:t xml:space="preserve"> </w:t>
      </w:r>
      <w:bookmarkEnd w:id="42"/>
      <w:r w:rsidRPr="00167648">
        <w:t xml:space="preserve"> </w:t>
      </w:r>
    </w:p>
    <w:p w:rsidR="00167648" w:rsidRDefault="00167648" w:rsidP="00167648">
      <w:pPr>
        <w:pStyle w:val="Normal"/>
      </w:pPr>
    </w:p>
    <w:p w:rsidR="00167648" w:rsidRPr="00167648" w:rsidRDefault="00167648" w:rsidP="00167648">
      <w:pPr>
        <w:pStyle w:val="Normal"/>
        <w:rPr>
          <w:rStyle w:val="Input"/>
        </w:rPr>
      </w:pPr>
      <w:bookmarkStart w:id="43" w:name="INPUT_42"/>
      <w:proofErr w:type="spellStart"/>
      <w:proofErr w:type="gramStart"/>
      <w:r w:rsidRPr="00167648">
        <w:rPr>
          <w:rStyle w:val="Input"/>
        </w:rPr>
        <w:t>syms</w:t>
      </w:r>
      <w:proofErr w:type="spellEnd"/>
      <w:proofErr w:type="gramEnd"/>
      <w:r w:rsidRPr="00167648">
        <w:rPr>
          <w:rStyle w:val="Input"/>
        </w:rPr>
        <w:t xml:space="preserve"> x;</w:t>
      </w:r>
    </w:p>
    <w:p w:rsidR="00167648" w:rsidRDefault="00167648" w:rsidP="00167648">
      <w:pPr>
        <w:pStyle w:val="Normal"/>
      </w:pPr>
      <w:proofErr w:type="gramStart"/>
      <w:r w:rsidRPr="00167648">
        <w:rPr>
          <w:rStyle w:val="Input"/>
        </w:rPr>
        <w:t>limit(</w:t>
      </w:r>
      <w:proofErr w:type="gramEnd"/>
      <w:r w:rsidRPr="00167648">
        <w:rPr>
          <w:rStyle w:val="Input"/>
        </w:rPr>
        <w:t>((2*x+3)/(2*x+1))</w:t>
      </w:r>
      <w:r w:rsidRPr="00167648">
        <w:rPr>
          <w:rStyle w:val="Input"/>
        </w:rPr>
        <w:t>^(x+1)</w:t>
      </w:r>
      <w:r w:rsidRPr="00167648">
        <w:rPr>
          <w:rStyle w:val="Input"/>
        </w:rPr>
        <w:t>,x,</w:t>
      </w:r>
      <w:proofErr w:type="spellStart"/>
      <w:r w:rsidRPr="00167648">
        <w:rPr>
          <w:rStyle w:val="Input"/>
        </w:rPr>
        <w:t>inf</w:t>
      </w:r>
      <w:proofErr w:type="spellEnd"/>
      <w:r>
        <w:rPr>
          <w:rStyle w:val="Input"/>
        </w:rPr>
        <w:t>,'left'</w:t>
      </w:r>
      <w:r w:rsidRPr="00167648">
        <w:rPr>
          <w:rStyle w:val="Input"/>
        </w:rPr>
        <w:t xml:space="preserve">) </w:t>
      </w:r>
      <w:bookmarkEnd w:id="43"/>
      <w:r w:rsidRPr="00167648">
        <w:t xml:space="preserve"> </w:t>
      </w:r>
    </w:p>
    <w:p w:rsidR="00167648" w:rsidRPr="00167648" w:rsidRDefault="00167648" w:rsidP="00167648">
      <w:pPr>
        <w:pStyle w:val="Normal"/>
      </w:pPr>
    </w:p>
    <w:p w:rsidR="00167648" w:rsidRDefault="00167648" w:rsidP="00167648">
      <w:pPr>
        <w:pStyle w:val="Normal"/>
        <w:rPr>
          <w:rStyle w:val="Output"/>
        </w:rPr>
      </w:pPr>
      <w:bookmarkStart w:id="44" w:name="OUTPUT_42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167648" w:rsidRPr="00167648" w:rsidRDefault="00167648" w:rsidP="00167648">
      <w:pPr>
        <w:pStyle w:val="Normal"/>
      </w:pPr>
      <w:proofErr w:type="spellStart"/>
      <w:proofErr w:type="gramStart"/>
      <w:r>
        <w:rPr>
          <w:rStyle w:val="Output"/>
        </w:rPr>
        <w:t>exp</w:t>
      </w:r>
      <w:proofErr w:type="spellEnd"/>
      <w:r>
        <w:rPr>
          <w:rStyle w:val="Output"/>
        </w:rPr>
        <w:t>(</w:t>
      </w:r>
      <w:proofErr w:type="gramEnd"/>
      <w:r>
        <w:rPr>
          <w:rStyle w:val="Output"/>
        </w:rPr>
        <w:t>1)</w:t>
      </w:r>
      <w:r w:rsidRPr="00167648">
        <w:t xml:space="preserve"> </w:t>
      </w:r>
      <w:bookmarkEnd w:id="44"/>
      <w:r w:rsidRPr="00167648">
        <w:t xml:space="preserve"> </w:t>
      </w:r>
    </w:p>
    <w:p w:rsidR="00167648" w:rsidRDefault="00167648" w:rsidP="00167648">
      <w:pPr>
        <w:rPr>
          <w:rFonts w:eastAsiaTheme="minorEastAsia"/>
          <w:lang w:eastAsia="zh-CN"/>
        </w:rPr>
      </w:pPr>
    </w:p>
    <w:p w:rsidR="00167648" w:rsidRDefault="00167648" w:rsidP="00167648">
      <w:pPr>
        <w:rPr>
          <w:rFonts w:eastAsiaTheme="minorEastAsia" w:hint="eastAsia"/>
          <w:lang w:eastAsia="zh-CN"/>
        </w:rPr>
      </w:pPr>
      <w:bookmarkStart w:id="45" w:name="INPUT_44"/>
      <w:proofErr w:type="spellStart"/>
      <w:proofErr w:type="gramStart"/>
      <w:r w:rsidRPr="00167648">
        <w:rPr>
          <w:rStyle w:val="Input"/>
          <w:rFonts w:hint="eastAsia"/>
        </w:rPr>
        <w:t>syms</w:t>
      </w:r>
      <w:proofErr w:type="spellEnd"/>
      <w:proofErr w:type="gramEnd"/>
      <w:r w:rsidRPr="00167648">
        <w:rPr>
          <w:rStyle w:val="Input"/>
          <w:rFonts w:hint="eastAsia"/>
        </w:rPr>
        <w:t xml:space="preserve"> x;</w:t>
      </w:r>
      <w:r w:rsidRPr="00167648">
        <w:rPr>
          <w:rStyle w:val="Input"/>
        </w:rPr>
        <w:t xml:space="preserve"> </w:t>
      </w:r>
      <w:bookmarkEnd w:id="45"/>
      <w:r w:rsidRPr="00167648">
        <w:t xml:space="preserve"> </w:t>
      </w:r>
    </w:p>
    <w:p w:rsidR="00167648" w:rsidRDefault="00167648" w:rsidP="00167648">
      <w:pPr>
        <w:rPr>
          <w:rStyle w:val="Input"/>
        </w:rPr>
      </w:pPr>
      <w:bookmarkStart w:id="46" w:name="INPUT_43"/>
      <w:proofErr w:type="gramStart"/>
      <w:r w:rsidRPr="00167648">
        <w:rPr>
          <w:rStyle w:val="Input"/>
          <w:rFonts w:hint="eastAsia"/>
        </w:rPr>
        <w:t>limit(</w:t>
      </w:r>
      <w:proofErr w:type="gramEnd"/>
      <w:r w:rsidRPr="00167648">
        <w:rPr>
          <w:rStyle w:val="Input"/>
        </w:rPr>
        <w:t>sin(x)/x,x,0,'right'</w:t>
      </w:r>
      <w:r w:rsidRPr="00167648">
        <w:rPr>
          <w:rStyle w:val="Input"/>
          <w:rFonts w:hint="eastAsia"/>
        </w:rPr>
        <w:t>)</w:t>
      </w:r>
    </w:p>
    <w:p w:rsidR="00167648" w:rsidRDefault="00167648" w:rsidP="00167648">
      <w:proofErr w:type="gramStart"/>
      <w:r w:rsidRPr="00167648">
        <w:rPr>
          <w:rStyle w:val="Input"/>
          <w:rFonts w:hint="eastAsia"/>
        </w:rPr>
        <w:t>limit(</w:t>
      </w:r>
      <w:proofErr w:type="gramEnd"/>
      <w:r w:rsidRPr="00167648">
        <w:rPr>
          <w:rStyle w:val="Input"/>
        </w:rPr>
        <w:t>sin(x)/x,x,0,</w:t>
      </w:r>
      <w:r>
        <w:rPr>
          <w:rStyle w:val="Input"/>
        </w:rPr>
        <w:t>'left'</w:t>
      </w:r>
      <w:r w:rsidRPr="00167648">
        <w:rPr>
          <w:rStyle w:val="Input"/>
          <w:rFonts w:hint="eastAsia"/>
        </w:rPr>
        <w:t>)</w:t>
      </w:r>
      <w:r w:rsidRPr="00167648">
        <w:rPr>
          <w:rStyle w:val="Input"/>
        </w:rPr>
        <w:t xml:space="preserve"> </w:t>
      </w:r>
      <w:bookmarkEnd w:id="46"/>
      <w:r w:rsidRPr="00167648">
        <w:t xml:space="preserve"> </w:t>
      </w:r>
    </w:p>
    <w:p w:rsidR="00167648" w:rsidRPr="00167648" w:rsidRDefault="00167648" w:rsidP="00167648">
      <w:pPr>
        <w:pStyle w:val="Normal"/>
        <w:rPr>
          <w:rFonts w:hint="eastAsia"/>
        </w:rPr>
      </w:pPr>
    </w:p>
    <w:p w:rsidR="00167648" w:rsidRDefault="00167648" w:rsidP="00167648">
      <w:pPr>
        <w:pStyle w:val="Normal"/>
        <w:rPr>
          <w:rStyle w:val="Output"/>
        </w:rPr>
      </w:pPr>
      <w:bookmarkStart w:id="47" w:name="OUTPUT_43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167648" w:rsidRDefault="00167648" w:rsidP="00167648">
      <w:pPr>
        <w:pStyle w:val="Normal"/>
        <w:rPr>
          <w:rStyle w:val="Output"/>
        </w:rPr>
      </w:pPr>
      <w:r>
        <w:rPr>
          <w:rStyle w:val="Output"/>
        </w:rPr>
        <w:t>1</w:t>
      </w:r>
    </w:p>
    <w:p w:rsidR="00167648" w:rsidRDefault="00167648" w:rsidP="00167648">
      <w:pPr>
        <w:pStyle w:val="Normal"/>
        <w:rPr>
          <w:rStyle w:val="Output"/>
        </w:rPr>
      </w:pPr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167648" w:rsidRPr="00167648" w:rsidRDefault="00167648" w:rsidP="00167648">
      <w:pPr>
        <w:pStyle w:val="Normal"/>
      </w:pPr>
      <w:r>
        <w:rPr>
          <w:rStyle w:val="Output"/>
        </w:rPr>
        <w:t>1</w:t>
      </w:r>
      <w:r w:rsidRPr="00167648">
        <w:t xml:space="preserve"> </w:t>
      </w:r>
      <w:bookmarkEnd w:id="47"/>
      <w:r w:rsidRPr="00167648">
        <w:t xml:space="preserve"> </w:t>
      </w:r>
    </w:p>
    <w:p w:rsidR="00167648" w:rsidRDefault="00167648" w:rsidP="00167648">
      <w:pPr>
        <w:rPr>
          <w:rFonts w:eastAsiaTheme="minorEastAsia"/>
          <w:lang w:eastAsia="zh-CN"/>
        </w:rPr>
      </w:pPr>
    </w:p>
    <w:p w:rsidR="00167648" w:rsidRDefault="00167648" w:rsidP="00167648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微分运算</w:t>
      </w:r>
      <w:r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 xml:space="preserve">1  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(x)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bx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tan⁡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(x)</m:t>
                  </m:r>
                </m:e>
              </m:mr>
            </m:m>
          </m:e>
        </m:d>
      </m:oMath>
      <w:r w:rsidR="00A46252">
        <w:rPr>
          <w:rFonts w:eastAsiaTheme="minorEastAsia" w:hint="eastAsia"/>
          <w:lang w:eastAsia="zh-CN"/>
        </w:rPr>
        <w:t>,</w:t>
      </w:r>
      <w:r w:rsidR="00A46252">
        <w:rPr>
          <w:rFonts w:eastAsiaTheme="minorEastAsia"/>
          <w:lang w:eastAsia="zh-CN"/>
        </w:rPr>
        <w:t xml:space="preserve"> </w:t>
      </w:r>
      <w:r w:rsidR="00A46252">
        <w:rPr>
          <w:rFonts w:eastAsiaTheme="minorEastAsia" w:hint="eastAsia"/>
          <w:lang w:eastAsia="zh-CN"/>
        </w:rPr>
        <w:t>偏微分</w:t>
      </w:r>
      <w:r w:rsidR="00A46252">
        <w:rPr>
          <w:rFonts w:eastAsiaTheme="minor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eastAsia="zh-CN"/>
                    </w:rPr>
                    <m:t>sin2y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y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z</m:t>
                          </m:r>
                        </m:sup>
                      </m:sSup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xyz</m:t>
                  </m:r>
                </m:e>
              </m:mr>
            </m:m>
          </m:e>
        </m:d>
      </m:oMath>
    </w:p>
    <w:p w:rsidR="004F4064" w:rsidRPr="004F4064" w:rsidRDefault="004F4064" w:rsidP="00167648">
      <w:pPr>
        <w:rPr>
          <w:rStyle w:val="Input"/>
          <w:rFonts w:hint="eastAsia"/>
        </w:rPr>
      </w:pPr>
      <w:bookmarkStart w:id="48" w:name="INPUT_45"/>
      <w:proofErr w:type="gramStart"/>
      <w:r w:rsidRPr="004F4064">
        <w:rPr>
          <w:rStyle w:val="Input"/>
          <w:rFonts w:hint="eastAsia"/>
        </w:rPr>
        <w:t>clear</w:t>
      </w:r>
      <w:proofErr w:type="gramEnd"/>
      <w:r w:rsidRPr="004F4064">
        <w:rPr>
          <w:rStyle w:val="Input"/>
          <w:rFonts w:hint="eastAsia"/>
        </w:rPr>
        <w:t>;</w:t>
      </w:r>
    </w:p>
    <w:p w:rsidR="004F4064" w:rsidRPr="004F4064" w:rsidRDefault="004F4064" w:rsidP="00167648">
      <w:pPr>
        <w:rPr>
          <w:rStyle w:val="Input"/>
        </w:rPr>
      </w:pPr>
      <w:proofErr w:type="spellStart"/>
      <w:proofErr w:type="gramStart"/>
      <w:r w:rsidRPr="004F4064">
        <w:rPr>
          <w:rStyle w:val="Input"/>
        </w:rPr>
        <w:t>syms</w:t>
      </w:r>
      <w:proofErr w:type="spellEnd"/>
      <w:proofErr w:type="gramEnd"/>
      <w:r w:rsidRPr="004F4064">
        <w:rPr>
          <w:rStyle w:val="Input"/>
        </w:rPr>
        <w:t xml:space="preserve"> f x a b;</w:t>
      </w:r>
    </w:p>
    <w:p w:rsidR="004F4064" w:rsidRPr="004F4064" w:rsidRDefault="004F4064" w:rsidP="00167648">
      <w:pPr>
        <w:rPr>
          <w:rStyle w:val="Input"/>
        </w:rPr>
      </w:pPr>
      <w:r w:rsidRPr="004F4064">
        <w:rPr>
          <w:rStyle w:val="Input"/>
        </w:rPr>
        <w:t>f</w:t>
      </w:r>
      <w:proofErr w:type="gramStart"/>
      <w:r w:rsidRPr="004F4064">
        <w:rPr>
          <w:rStyle w:val="Input"/>
        </w:rPr>
        <w:t>=[</w:t>
      </w:r>
      <w:proofErr w:type="gramEnd"/>
      <w:r w:rsidRPr="004F4064">
        <w:rPr>
          <w:rStyle w:val="Input"/>
        </w:rPr>
        <w:t xml:space="preserve">log(x), </w:t>
      </w:r>
      <w:proofErr w:type="spellStart"/>
      <w:r w:rsidRPr="004F4064">
        <w:rPr>
          <w:rStyle w:val="Input"/>
        </w:rPr>
        <w:t>a^x</w:t>
      </w:r>
      <w:proofErr w:type="spellEnd"/>
      <w:r w:rsidRPr="004F4064">
        <w:rPr>
          <w:rStyle w:val="Input"/>
        </w:rPr>
        <w:t xml:space="preserve">; </w:t>
      </w:r>
      <w:proofErr w:type="spellStart"/>
      <w:r w:rsidRPr="004F4064">
        <w:rPr>
          <w:rStyle w:val="Input"/>
        </w:rPr>
        <w:t>exp</w:t>
      </w:r>
      <w:proofErr w:type="spellEnd"/>
      <w:r w:rsidRPr="004F4064">
        <w:rPr>
          <w:rStyle w:val="Input"/>
        </w:rPr>
        <w:t>(b*x), tan(x)];</w:t>
      </w:r>
    </w:p>
    <w:p w:rsidR="004F4064" w:rsidRDefault="004F4064" w:rsidP="004F4064">
      <w:pPr>
        <w:pStyle w:val="Normal"/>
        <w:rPr>
          <w:rStyle w:val="Input"/>
        </w:rPr>
      </w:pPr>
      <w:proofErr w:type="spellStart"/>
      <w:proofErr w:type="gramStart"/>
      <w:r w:rsidRPr="004F4064">
        <w:rPr>
          <w:rStyle w:val="Input"/>
        </w:rPr>
        <w:lastRenderedPageBreak/>
        <w:t>dfdx</w:t>
      </w:r>
      <w:proofErr w:type="spellEnd"/>
      <w:r w:rsidRPr="004F4064">
        <w:rPr>
          <w:rStyle w:val="Input"/>
        </w:rPr>
        <w:t>=</w:t>
      </w:r>
      <w:proofErr w:type="gramEnd"/>
      <w:r w:rsidRPr="004F4064">
        <w:rPr>
          <w:rStyle w:val="Input"/>
        </w:rPr>
        <w:t>diff(f)</w:t>
      </w:r>
    </w:p>
    <w:p w:rsidR="004F4064" w:rsidRDefault="00A46252" w:rsidP="004F4064">
      <w:pPr>
        <w:pStyle w:val="Normal"/>
      </w:pPr>
      <w:r>
        <w:rPr>
          <w:rStyle w:val="Input"/>
        </w:rPr>
        <w:t>df3dx=</w:t>
      </w:r>
      <w:proofErr w:type="gramStart"/>
      <w:r>
        <w:rPr>
          <w:rStyle w:val="Input"/>
        </w:rPr>
        <w:t>diff(</w:t>
      </w:r>
      <w:proofErr w:type="gramEnd"/>
      <w:r>
        <w:rPr>
          <w:rStyle w:val="Input"/>
        </w:rPr>
        <w:t>f,3)</w:t>
      </w:r>
      <w:r w:rsidR="004F4064" w:rsidRPr="004F4064">
        <w:rPr>
          <w:rStyle w:val="Input"/>
        </w:rPr>
        <w:t xml:space="preserve"> </w:t>
      </w:r>
      <w:bookmarkEnd w:id="48"/>
      <w:r w:rsidR="004F4064" w:rsidRPr="004F4064">
        <w:t xml:space="preserve"> </w:t>
      </w:r>
    </w:p>
    <w:p w:rsidR="004F4064" w:rsidRPr="004F4064" w:rsidRDefault="004F4064" w:rsidP="004F4064">
      <w:pPr>
        <w:pStyle w:val="Normal"/>
      </w:pPr>
    </w:p>
    <w:p w:rsidR="00A46252" w:rsidRDefault="00A46252" w:rsidP="004F4064">
      <w:pPr>
        <w:pStyle w:val="Normal"/>
        <w:rPr>
          <w:rStyle w:val="Output"/>
        </w:rPr>
      </w:pPr>
      <w:bookmarkStart w:id="49" w:name="OUTPUT_45"/>
      <w:proofErr w:type="spellStart"/>
      <w:proofErr w:type="gramStart"/>
      <w:r>
        <w:rPr>
          <w:rStyle w:val="Output"/>
        </w:rPr>
        <w:t>dfdx</w:t>
      </w:r>
      <w:proofErr w:type="spellEnd"/>
      <w:proofErr w:type="gramEnd"/>
      <w:r>
        <w:rPr>
          <w:rStyle w:val="Output"/>
        </w:rPr>
        <w:t xml:space="preserve"> =</w:t>
      </w:r>
    </w:p>
    <w:p w:rsidR="00A46252" w:rsidRDefault="00A46252" w:rsidP="004F4064">
      <w:pPr>
        <w:pStyle w:val="Normal"/>
        <w:rPr>
          <w:rStyle w:val="Output"/>
        </w:rPr>
      </w:pPr>
      <w:r>
        <w:rPr>
          <w:rStyle w:val="Output"/>
        </w:rPr>
        <w:t xml:space="preserve">[        1/x,   </w:t>
      </w:r>
      <w:proofErr w:type="spellStart"/>
      <w:r>
        <w:rPr>
          <w:rStyle w:val="Output"/>
        </w:rPr>
        <w:t>a^x</w:t>
      </w:r>
      <w:proofErr w:type="spellEnd"/>
      <w:r>
        <w:rPr>
          <w:rStyle w:val="Output"/>
        </w:rPr>
        <w:t>*</w:t>
      </w:r>
      <w:proofErr w:type="gramStart"/>
      <w:r>
        <w:rPr>
          <w:rStyle w:val="Output"/>
        </w:rPr>
        <w:t>log(</w:t>
      </w:r>
      <w:proofErr w:type="gramEnd"/>
      <w:r>
        <w:rPr>
          <w:rStyle w:val="Output"/>
        </w:rPr>
        <w:t>a)]</w:t>
      </w:r>
    </w:p>
    <w:p w:rsidR="00A46252" w:rsidRDefault="00A46252" w:rsidP="004F4064">
      <w:pPr>
        <w:pStyle w:val="Normal"/>
        <w:rPr>
          <w:rStyle w:val="Output"/>
        </w:rPr>
      </w:pPr>
      <w:proofErr w:type="gramStart"/>
      <w:r>
        <w:rPr>
          <w:rStyle w:val="Output"/>
        </w:rPr>
        <w:t>[ b</w:t>
      </w:r>
      <w:proofErr w:type="gramEnd"/>
      <w:r>
        <w:rPr>
          <w:rStyle w:val="Output"/>
        </w:rPr>
        <w:t>*</w:t>
      </w:r>
      <w:proofErr w:type="spellStart"/>
      <w:r>
        <w:rPr>
          <w:rStyle w:val="Output"/>
        </w:rPr>
        <w:t>exp</w:t>
      </w:r>
      <w:proofErr w:type="spellEnd"/>
      <w:r>
        <w:rPr>
          <w:rStyle w:val="Output"/>
        </w:rPr>
        <w:t>(b*x), tan(x)^2 + 1]</w:t>
      </w:r>
    </w:p>
    <w:p w:rsidR="00A46252" w:rsidRDefault="00A46252" w:rsidP="004F4064">
      <w:pPr>
        <w:pStyle w:val="Normal"/>
        <w:rPr>
          <w:rStyle w:val="Output"/>
        </w:rPr>
      </w:pPr>
      <w:r>
        <w:rPr>
          <w:rStyle w:val="Output"/>
        </w:rPr>
        <w:t>df3dx =</w:t>
      </w:r>
    </w:p>
    <w:p w:rsidR="00A46252" w:rsidRDefault="00A46252" w:rsidP="004F4064">
      <w:pPr>
        <w:pStyle w:val="Normal"/>
        <w:rPr>
          <w:rStyle w:val="Output"/>
        </w:rPr>
      </w:pPr>
      <w:r>
        <w:rPr>
          <w:rStyle w:val="Output"/>
        </w:rPr>
        <w:t xml:space="preserve">[        2/x^3,                                   </w:t>
      </w:r>
      <w:proofErr w:type="spellStart"/>
      <w:r>
        <w:rPr>
          <w:rStyle w:val="Output"/>
        </w:rPr>
        <w:t>a^x</w:t>
      </w:r>
      <w:proofErr w:type="spellEnd"/>
      <w:r>
        <w:rPr>
          <w:rStyle w:val="Output"/>
        </w:rPr>
        <w:t>*</w:t>
      </w:r>
      <w:proofErr w:type="gramStart"/>
      <w:r>
        <w:rPr>
          <w:rStyle w:val="Output"/>
        </w:rPr>
        <w:t>log(</w:t>
      </w:r>
      <w:proofErr w:type="gramEnd"/>
      <w:r>
        <w:rPr>
          <w:rStyle w:val="Output"/>
        </w:rPr>
        <w:t>a)^3]</w:t>
      </w:r>
    </w:p>
    <w:p w:rsidR="004F4064" w:rsidRPr="004F4064" w:rsidRDefault="00A46252" w:rsidP="004F4064">
      <w:pPr>
        <w:pStyle w:val="Normal"/>
      </w:pPr>
      <w:proofErr w:type="gramStart"/>
      <w:r>
        <w:rPr>
          <w:rStyle w:val="Output"/>
        </w:rPr>
        <w:t>[ b</w:t>
      </w:r>
      <w:proofErr w:type="gramEnd"/>
      <w:r>
        <w:rPr>
          <w:rStyle w:val="Output"/>
        </w:rPr>
        <w:t>^3*</w:t>
      </w:r>
      <w:proofErr w:type="spellStart"/>
      <w:r>
        <w:rPr>
          <w:rStyle w:val="Output"/>
        </w:rPr>
        <w:t>exp</w:t>
      </w:r>
      <w:proofErr w:type="spellEnd"/>
      <w:r>
        <w:rPr>
          <w:rStyle w:val="Output"/>
        </w:rPr>
        <w:t>(b*x), 2*(tan(x)^2 + 1)^2 + 4*tan(x)^2*(tan(x)^2 + 1)]</w:t>
      </w:r>
      <w:r w:rsidR="004F4064" w:rsidRPr="004F4064">
        <w:t xml:space="preserve"> </w:t>
      </w:r>
      <w:bookmarkEnd w:id="49"/>
      <w:r w:rsidR="004F4064" w:rsidRPr="004F4064">
        <w:t xml:space="preserve"> </w:t>
      </w:r>
    </w:p>
    <w:p w:rsidR="004F4064" w:rsidRDefault="004F4064" w:rsidP="00167648">
      <w:pPr>
        <w:rPr>
          <w:rFonts w:eastAsiaTheme="minorEastAsia"/>
          <w:lang w:eastAsia="zh-CN"/>
        </w:rPr>
      </w:pPr>
    </w:p>
    <w:p w:rsidR="00A46252" w:rsidRDefault="00A46252" w:rsidP="00167648">
      <w:pPr>
        <w:rPr>
          <w:rFonts w:eastAsiaTheme="minorEastAsia"/>
          <w:lang w:eastAsia="zh-CN"/>
        </w:rPr>
      </w:pPr>
    </w:p>
    <w:p w:rsidR="00A46252" w:rsidRPr="00A46252" w:rsidRDefault="00A46252" w:rsidP="00167648">
      <w:pPr>
        <w:rPr>
          <w:rStyle w:val="Input"/>
          <w:rFonts w:hint="eastAsia"/>
        </w:rPr>
      </w:pPr>
      <w:bookmarkStart w:id="50" w:name="INPUT_46"/>
      <w:proofErr w:type="gramStart"/>
      <w:r w:rsidRPr="00A46252">
        <w:rPr>
          <w:rStyle w:val="Input"/>
          <w:rFonts w:hint="eastAsia"/>
        </w:rPr>
        <w:t>clear</w:t>
      </w:r>
      <w:proofErr w:type="gramEnd"/>
      <w:r w:rsidRPr="00A46252">
        <w:rPr>
          <w:rStyle w:val="Input"/>
          <w:rFonts w:hint="eastAsia"/>
        </w:rPr>
        <w:t>;</w:t>
      </w:r>
    </w:p>
    <w:p w:rsidR="00A46252" w:rsidRPr="00A46252" w:rsidRDefault="00A46252" w:rsidP="00167648">
      <w:pPr>
        <w:rPr>
          <w:rStyle w:val="Input"/>
        </w:rPr>
      </w:pPr>
      <w:proofErr w:type="spellStart"/>
      <w:proofErr w:type="gramStart"/>
      <w:r w:rsidRPr="00A46252">
        <w:rPr>
          <w:rStyle w:val="Input"/>
        </w:rPr>
        <w:t>syms</w:t>
      </w:r>
      <w:proofErr w:type="spellEnd"/>
      <w:proofErr w:type="gramEnd"/>
      <w:r w:rsidRPr="00A46252">
        <w:rPr>
          <w:rStyle w:val="Input"/>
        </w:rPr>
        <w:t xml:space="preserve"> f x y z;</w:t>
      </w:r>
    </w:p>
    <w:p w:rsidR="00A46252" w:rsidRPr="00A46252" w:rsidRDefault="00A46252" w:rsidP="00167648">
      <w:pPr>
        <w:rPr>
          <w:rStyle w:val="Input"/>
        </w:rPr>
      </w:pPr>
      <w:r w:rsidRPr="00A46252">
        <w:rPr>
          <w:rStyle w:val="Input"/>
        </w:rPr>
        <w:t>f</w:t>
      </w:r>
      <w:proofErr w:type="gramStart"/>
      <w:r w:rsidRPr="00A46252">
        <w:rPr>
          <w:rStyle w:val="Input"/>
        </w:rPr>
        <w:t>=[</w:t>
      </w:r>
      <w:proofErr w:type="gramEnd"/>
      <w:r w:rsidRPr="00A46252">
        <w:rPr>
          <w:rStyle w:val="Input"/>
        </w:rPr>
        <w:t>(x^2)*sin(2*y), (x*</w:t>
      </w:r>
      <w:proofErr w:type="spellStart"/>
      <w:r w:rsidRPr="00A46252">
        <w:rPr>
          <w:rStyle w:val="Input"/>
        </w:rPr>
        <w:t>exp</w:t>
      </w:r>
      <w:proofErr w:type="spellEnd"/>
      <w:r w:rsidRPr="00A46252">
        <w:rPr>
          <w:rStyle w:val="Input"/>
        </w:rPr>
        <w:t>(y)/(y^2)); x^(</w:t>
      </w:r>
      <w:proofErr w:type="spellStart"/>
      <w:r w:rsidRPr="00A46252">
        <w:rPr>
          <w:rStyle w:val="Input"/>
        </w:rPr>
        <w:t>y^z</w:t>
      </w:r>
      <w:proofErr w:type="spellEnd"/>
      <w:r w:rsidRPr="00A46252">
        <w:rPr>
          <w:rStyle w:val="Input"/>
        </w:rPr>
        <w:t>), x*y*z];</w:t>
      </w:r>
    </w:p>
    <w:p w:rsidR="00A46252" w:rsidRPr="00A46252" w:rsidRDefault="00A46252" w:rsidP="00167648">
      <w:pPr>
        <w:rPr>
          <w:rStyle w:val="Input"/>
        </w:rPr>
      </w:pPr>
      <w:proofErr w:type="spellStart"/>
      <w:proofErr w:type="gramStart"/>
      <w:r w:rsidRPr="00A46252">
        <w:rPr>
          <w:rStyle w:val="Input"/>
        </w:rPr>
        <w:t>dfdx</w:t>
      </w:r>
      <w:proofErr w:type="spellEnd"/>
      <w:r w:rsidRPr="00A46252">
        <w:rPr>
          <w:rStyle w:val="Input"/>
        </w:rPr>
        <w:t>=</w:t>
      </w:r>
      <w:proofErr w:type="gramEnd"/>
      <w:r w:rsidR="0035277B">
        <w:rPr>
          <w:rStyle w:val="Input"/>
          <w:rFonts w:asciiTheme="minorEastAsia" w:eastAsiaTheme="minorEastAsia" w:hAnsiTheme="minorEastAsia" w:hint="eastAsia"/>
          <w:lang w:eastAsia="zh-CN"/>
        </w:rPr>
        <w:t>coll</w:t>
      </w:r>
      <w:r w:rsidR="0035277B">
        <w:rPr>
          <w:rStyle w:val="Input"/>
          <w:rFonts w:asciiTheme="minorEastAsia" w:eastAsiaTheme="minorEastAsia" w:hAnsiTheme="minorEastAsia"/>
          <w:lang w:eastAsia="zh-CN"/>
        </w:rPr>
        <w:t>ect(</w:t>
      </w:r>
      <w:r w:rsidRPr="00A46252">
        <w:rPr>
          <w:rStyle w:val="Input"/>
        </w:rPr>
        <w:t>diff(</w:t>
      </w:r>
      <w:proofErr w:type="spellStart"/>
      <w:r w:rsidRPr="00A46252">
        <w:rPr>
          <w:rStyle w:val="Input"/>
        </w:rPr>
        <w:t>f,x</w:t>
      </w:r>
      <w:proofErr w:type="spellEnd"/>
      <w:r w:rsidRPr="00A46252">
        <w:rPr>
          <w:rStyle w:val="Input"/>
        </w:rPr>
        <w:t>)</w:t>
      </w:r>
      <w:r w:rsidR="0035277B">
        <w:rPr>
          <w:rStyle w:val="Input"/>
        </w:rPr>
        <w:t>)</w:t>
      </w:r>
    </w:p>
    <w:p w:rsidR="00A46252" w:rsidRPr="00A46252" w:rsidRDefault="00A46252" w:rsidP="00167648">
      <w:pPr>
        <w:rPr>
          <w:rStyle w:val="Input"/>
        </w:rPr>
      </w:pPr>
      <w:proofErr w:type="spellStart"/>
      <w:proofErr w:type="gramStart"/>
      <w:r w:rsidRPr="00A46252">
        <w:rPr>
          <w:rStyle w:val="Input"/>
        </w:rPr>
        <w:t>dfdy</w:t>
      </w:r>
      <w:proofErr w:type="spellEnd"/>
      <w:r w:rsidRPr="00A46252">
        <w:rPr>
          <w:rStyle w:val="Input"/>
        </w:rPr>
        <w:t>=</w:t>
      </w:r>
      <w:proofErr w:type="gramEnd"/>
      <w:r w:rsidR="0035277B">
        <w:rPr>
          <w:rStyle w:val="Input"/>
          <w:rFonts w:asciiTheme="minorEastAsia" w:eastAsiaTheme="minorEastAsia" w:hAnsiTheme="minorEastAsia" w:hint="eastAsia"/>
          <w:lang w:eastAsia="zh-CN"/>
        </w:rPr>
        <w:t>coll</w:t>
      </w:r>
      <w:r w:rsidR="0035277B">
        <w:rPr>
          <w:rStyle w:val="Input"/>
          <w:rFonts w:asciiTheme="minorEastAsia" w:eastAsiaTheme="minorEastAsia" w:hAnsiTheme="minorEastAsia"/>
          <w:lang w:eastAsia="zh-CN"/>
        </w:rPr>
        <w:t>ect</w:t>
      </w:r>
      <w:r w:rsidR="0035277B">
        <w:rPr>
          <w:rStyle w:val="Input"/>
          <w:rFonts w:asciiTheme="minorEastAsia" w:eastAsiaTheme="minorEastAsia" w:hAnsiTheme="minorEastAsia"/>
          <w:lang w:eastAsia="zh-CN"/>
        </w:rPr>
        <w:t>(</w:t>
      </w:r>
      <w:r w:rsidRPr="00A46252">
        <w:rPr>
          <w:rStyle w:val="Input"/>
        </w:rPr>
        <w:t>diff(</w:t>
      </w:r>
      <w:proofErr w:type="spellStart"/>
      <w:r w:rsidRPr="00A46252">
        <w:rPr>
          <w:rStyle w:val="Input"/>
        </w:rPr>
        <w:t>f,y</w:t>
      </w:r>
      <w:proofErr w:type="spellEnd"/>
      <w:r w:rsidRPr="00A46252">
        <w:rPr>
          <w:rStyle w:val="Input"/>
        </w:rPr>
        <w:t>)</w:t>
      </w:r>
      <w:r w:rsidR="0035277B">
        <w:rPr>
          <w:rStyle w:val="Input"/>
        </w:rPr>
        <w:t>)</w:t>
      </w:r>
    </w:p>
    <w:p w:rsidR="00A46252" w:rsidRDefault="00A46252" w:rsidP="00A46252">
      <w:proofErr w:type="spellStart"/>
      <w:proofErr w:type="gramStart"/>
      <w:r w:rsidRPr="00A46252">
        <w:rPr>
          <w:rStyle w:val="Input"/>
        </w:rPr>
        <w:t>dfdz</w:t>
      </w:r>
      <w:proofErr w:type="spellEnd"/>
      <w:r w:rsidRPr="00A46252">
        <w:rPr>
          <w:rStyle w:val="Input"/>
        </w:rPr>
        <w:t>=</w:t>
      </w:r>
      <w:proofErr w:type="gramEnd"/>
      <w:r w:rsidR="0035277B">
        <w:rPr>
          <w:rStyle w:val="Input"/>
          <w:rFonts w:asciiTheme="minorEastAsia" w:eastAsiaTheme="minorEastAsia" w:hAnsiTheme="minorEastAsia" w:hint="eastAsia"/>
          <w:lang w:eastAsia="zh-CN"/>
        </w:rPr>
        <w:t>coll</w:t>
      </w:r>
      <w:r w:rsidR="0035277B">
        <w:rPr>
          <w:rStyle w:val="Input"/>
          <w:rFonts w:asciiTheme="minorEastAsia" w:eastAsiaTheme="minorEastAsia" w:hAnsiTheme="minorEastAsia"/>
          <w:lang w:eastAsia="zh-CN"/>
        </w:rPr>
        <w:t>ect</w:t>
      </w:r>
      <w:r w:rsidR="0035277B">
        <w:rPr>
          <w:rStyle w:val="Input"/>
          <w:rFonts w:asciiTheme="minorEastAsia" w:eastAsiaTheme="minorEastAsia" w:hAnsiTheme="minorEastAsia"/>
          <w:lang w:eastAsia="zh-CN"/>
        </w:rPr>
        <w:t>(</w:t>
      </w:r>
      <w:r w:rsidRPr="00A46252">
        <w:rPr>
          <w:rStyle w:val="Input"/>
        </w:rPr>
        <w:t>diff(</w:t>
      </w:r>
      <w:proofErr w:type="spellStart"/>
      <w:r w:rsidRPr="00A46252">
        <w:rPr>
          <w:rStyle w:val="Input"/>
        </w:rPr>
        <w:t>f,z</w:t>
      </w:r>
      <w:proofErr w:type="spellEnd"/>
      <w:r w:rsidRPr="00A46252">
        <w:rPr>
          <w:rStyle w:val="Input"/>
        </w:rPr>
        <w:t>)</w:t>
      </w:r>
      <w:r w:rsidR="0035277B">
        <w:rPr>
          <w:rStyle w:val="Input"/>
        </w:rPr>
        <w:t>)</w:t>
      </w:r>
      <w:r w:rsidRPr="00A46252">
        <w:rPr>
          <w:rStyle w:val="Input"/>
        </w:rPr>
        <w:t xml:space="preserve"> </w:t>
      </w:r>
      <w:bookmarkEnd w:id="50"/>
      <w:r w:rsidRPr="00A46252">
        <w:t xml:space="preserve"> </w:t>
      </w:r>
    </w:p>
    <w:p w:rsidR="00A46252" w:rsidRPr="00A46252" w:rsidRDefault="00A46252" w:rsidP="00A46252">
      <w:pPr>
        <w:pStyle w:val="Normal"/>
      </w:pPr>
    </w:p>
    <w:p w:rsidR="0035277B" w:rsidRDefault="0035277B" w:rsidP="00A46252">
      <w:pPr>
        <w:pStyle w:val="Normal"/>
        <w:rPr>
          <w:rStyle w:val="Output"/>
        </w:rPr>
      </w:pPr>
      <w:bookmarkStart w:id="51" w:name="OUTPUT_46"/>
      <w:proofErr w:type="spellStart"/>
      <w:proofErr w:type="gramStart"/>
      <w:r>
        <w:rPr>
          <w:rStyle w:val="Output"/>
        </w:rPr>
        <w:t>dfdx</w:t>
      </w:r>
      <w:proofErr w:type="spellEnd"/>
      <w:proofErr w:type="gramEnd"/>
      <w:r>
        <w:rPr>
          <w:rStyle w:val="Output"/>
        </w:rPr>
        <w:t xml:space="preserve"> =</w:t>
      </w:r>
    </w:p>
    <w:p w:rsidR="0035277B" w:rsidRDefault="0035277B" w:rsidP="00A46252">
      <w:pPr>
        <w:pStyle w:val="Normal"/>
        <w:rPr>
          <w:rStyle w:val="Output"/>
        </w:rPr>
      </w:pPr>
      <w:proofErr w:type="gramStart"/>
      <w:r>
        <w:rPr>
          <w:rStyle w:val="Output"/>
        </w:rPr>
        <w:t>[  (</w:t>
      </w:r>
      <w:proofErr w:type="gramEnd"/>
      <w:r>
        <w:rPr>
          <w:rStyle w:val="Output"/>
        </w:rPr>
        <w:t xml:space="preserve">2*sin(2*y))*x, </w:t>
      </w:r>
      <w:proofErr w:type="spellStart"/>
      <w:r>
        <w:rPr>
          <w:rStyle w:val="Output"/>
        </w:rPr>
        <w:t>exp</w:t>
      </w:r>
      <w:proofErr w:type="spellEnd"/>
      <w:r>
        <w:rPr>
          <w:rStyle w:val="Output"/>
        </w:rPr>
        <w:t>(y)/y^2]</w:t>
      </w:r>
    </w:p>
    <w:p w:rsidR="0035277B" w:rsidRDefault="0035277B" w:rsidP="00A46252">
      <w:pPr>
        <w:pStyle w:val="Normal"/>
        <w:rPr>
          <w:rStyle w:val="Output"/>
        </w:rPr>
      </w:pPr>
      <w:proofErr w:type="gramStart"/>
      <w:r>
        <w:rPr>
          <w:rStyle w:val="Output"/>
        </w:rPr>
        <w:t>[ x</w:t>
      </w:r>
      <w:proofErr w:type="gramEnd"/>
      <w:r>
        <w:rPr>
          <w:rStyle w:val="Output"/>
        </w:rPr>
        <w:t>^(</w:t>
      </w:r>
      <w:proofErr w:type="spellStart"/>
      <w:r>
        <w:rPr>
          <w:rStyle w:val="Output"/>
        </w:rPr>
        <w:t>y^z</w:t>
      </w:r>
      <w:proofErr w:type="spellEnd"/>
      <w:r>
        <w:rPr>
          <w:rStyle w:val="Output"/>
        </w:rPr>
        <w:t xml:space="preserve"> - 1)*</w:t>
      </w:r>
      <w:proofErr w:type="spellStart"/>
      <w:r>
        <w:rPr>
          <w:rStyle w:val="Output"/>
        </w:rPr>
        <w:t>y^z</w:t>
      </w:r>
      <w:proofErr w:type="spellEnd"/>
      <w:r>
        <w:rPr>
          <w:rStyle w:val="Output"/>
        </w:rPr>
        <w:t>,        y*z]</w:t>
      </w:r>
    </w:p>
    <w:p w:rsidR="0035277B" w:rsidRDefault="0035277B" w:rsidP="00A46252">
      <w:pPr>
        <w:pStyle w:val="Normal"/>
        <w:rPr>
          <w:rStyle w:val="Output"/>
        </w:rPr>
      </w:pPr>
      <w:proofErr w:type="spellStart"/>
      <w:proofErr w:type="gramStart"/>
      <w:r>
        <w:rPr>
          <w:rStyle w:val="Output"/>
        </w:rPr>
        <w:t>dfdy</w:t>
      </w:r>
      <w:proofErr w:type="spellEnd"/>
      <w:proofErr w:type="gramEnd"/>
      <w:r>
        <w:rPr>
          <w:rStyle w:val="Output"/>
        </w:rPr>
        <w:t xml:space="preserve"> =</w:t>
      </w:r>
    </w:p>
    <w:p w:rsidR="0035277B" w:rsidRDefault="0035277B" w:rsidP="00A46252">
      <w:pPr>
        <w:pStyle w:val="Normal"/>
        <w:rPr>
          <w:rStyle w:val="Output"/>
        </w:rPr>
      </w:pPr>
      <w:r>
        <w:rPr>
          <w:rStyle w:val="Output"/>
        </w:rPr>
        <w:t>[           (2*</w:t>
      </w:r>
      <w:proofErr w:type="gramStart"/>
      <w:r>
        <w:rPr>
          <w:rStyle w:val="Output"/>
        </w:rPr>
        <w:t>cos(</w:t>
      </w:r>
      <w:proofErr w:type="gramEnd"/>
      <w:r>
        <w:rPr>
          <w:rStyle w:val="Output"/>
        </w:rPr>
        <w:t>2*y))*x^2, (</w:t>
      </w:r>
      <w:proofErr w:type="spellStart"/>
      <w:r>
        <w:rPr>
          <w:rStyle w:val="Output"/>
        </w:rPr>
        <w:t>exp</w:t>
      </w:r>
      <w:proofErr w:type="spellEnd"/>
      <w:r>
        <w:rPr>
          <w:rStyle w:val="Output"/>
        </w:rPr>
        <w:t>(y)/y^2 - (2*</w:t>
      </w:r>
      <w:proofErr w:type="spellStart"/>
      <w:r>
        <w:rPr>
          <w:rStyle w:val="Output"/>
        </w:rPr>
        <w:t>exp</w:t>
      </w:r>
      <w:proofErr w:type="spellEnd"/>
      <w:r>
        <w:rPr>
          <w:rStyle w:val="Output"/>
        </w:rPr>
        <w:t>(y))/y^3)*x]</w:t>
      </w:r>
    </w:p>
    <w:p w:rsidR="0035277B" w:rsidRDefault="0035277B" w:rsidP="00A46252">
      <w:pPr>
        <w:pStyle w:val="Normal"/>
        <w:rPr>
          <w:rStyle w:val="Output"/>
        </w:rPr>
      </w:pPr>
      <w:proofErr w:type="gramStart"/>
      <w:r>
        <w:rPr>
          <w:rStyle w:val="Output"/>
        </w:rPr>
        <w:t>[ x</w:t>
      </w:r>
      <w:proofErr w:type="gramEnd"/>
      <w:r>
        <w:rPr>
          <w:rStyle w:val="Output"/>
        </w:rPr>
        <w:t>^(</w:t>
      </w:r>
      <w:proofErr w:type="spellStart"/>
      <w:r>
        <w:rPr>
          <w:rStyle w:val="Output"/>
        </w:rPr>
        <w:t>y^z</w:t>
      </w:r>
      <w:proofErr w:type="spellEnd"/>
      <w:r>
        <w:rPr>
          <w:rStyle w:val="Output"/>
        </w:rPr>
        <w:t>)*y^(z - 1)*z*log(x),                             z*x]</w:t>
      </w:r>
    </w:p>
    <w:p w:rsidR="0035277B" w:rsidRDefault="0035277B" w:rsidP="00A46252">
      <w:pPr>
        <w:pStyle w:val="Normal"/>
        <w:rPr>
          <w:rStyle w:val="Output"/>
        </w:rPr>
      </w:pPr>
      <w:proofErr w:type="spellStart"/>
      <w:proofErr w:type="gramStart"/>
      <w:r>
        <w:rPr>
          <w:rStyle w:val="Output"/>
        </w:rPr>
        <w:t>dfdz</w:t>
      </w:r>
      <w:proofErr w:type="spellEnd"/>
      <w:proofErr w:type="gramEnd"/>
      <w:r>
        <w:rPr>
          <w:rStyle w:val="Output"/>
        </w:rPr>
        <w:t xml:space="preserve"> =</w:t>
      </w:r>
    </w:p>
    <w:p w:rsidR="0035277B" w:rsidRDefault="0035277B" w:rsidP="00A46252">
      <w:pPr>
        <w:pStyle w:val="Normal"/>
        <w:rPr>
          <w:rStyle w:val="Output"/>
        </w:rPr>
      </w:pPr>
      <w:r>
        <w:rPr>
          <w:rStyle w:val="Output"/>
        </w:rPr>
        <w:t>[                         0,   0]</w:t>
      </w:r>
    </w:p>
    <w:p w:rsidR="00A46252" w:rsidRPr="00A46252" w:rsidRDefault="0035277B" w:rsidP="00A46252">
      <w:pPr>
        <w:pStyle w:val="Normal"/>
      </w:pPr>
      <w:proofErr w:type="gramStart"/>
      <w:r>
        <w:rPr>
          <w:rStyle w:val="Output"/>
        </w:rPr>
        <w:t>[ x</w:t>
      </w:r>
      <w:proofErr w:type="gramEnd"/>
      <w:r>
        <w:rPr>
          <w:rStyle w:val="Output"/>
        </w:rPr>
        <w:t>^(</w:t>
      </w:r>
      <w:proofErr w:type="spellStart"/>
      <w:r>
        <w:rPr>
          <w:rStyle w:val="Output"/>
        </w:rPr>
        <w:t>y^z</w:t>
      </w:r>
      <w:proofErr w:type="spellEnd"/>
      <w:r>
        <w:rPr>
          <w:rStyle w:val="Output"/>
        </w:rPr>
        <w:t>)*</w:t>
      </w:r>
      <w:proofErr w:type="spellStart"/>
      <w:r>
        <w:rPr>
          <w:rStyle w:val="Output"/>
        </w:rPr>
        <w:t>y^z</w:t>
      </w:r>
      <w:proofErr w:type="spellEnd"/>
      <w:r>
        <w:rPr>
          <w:rStyle w:val="Output"/>
        </w:rPr>
        <w:t>*log(x)*log(y), y*x]</w:t>
      </w:r>
      <w:r w:rsidR="00A46252" w:rsidRPr="00A46252">
        <w:t xml:space="preserve"> </w:t>
      </w:r>
      <w:bookmarkEnd w:id="51"/>
      <w:r w:rsidR="00A46252" w:rsidRPr="00A46252">
        <w:t xml:space="preserve"> </w:t>
      </w:r>
    </w:p>
    <w:p w:rsidR="00A46252" w:rsidRDefault="00A46252" w:rsidP="00A46252">
      <w:pPr>
        <w:rPr>
          <w:rFonts w:eastAsiaTheme="minorEastAsia"/>
          <w:lang w:eastAsia="zh-CN"/>
        </w:rPr>
      </w:pPr>
    </w:p>
    <w:p w:rsidR="0035277B" w:rsidRDefault="0035277B" w:rsidP="00A46252">
      <w:pPr>
        <w:rPr>
          <w:rFonts w:eastAsiaTheme="minorEastAsia"/>
          <w:lang w:eastAsia="zh-CN"/>
        </w:rPr>
      </w:pPr>
    </w:p>
    <w:p w:rsidR="0035277B" w:rsidRDefault="0035277B" w:rsidP="00A4625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%</w:t>
      </w:r>
      <w:r>
        <w:rPr>
          <w:rFonts w:eastAsiaTheme="minorEastAsia" w:hint="eastAsia"/>
          <w:lang w:eastAsia="zh-CN"/>
        </w:rPr>
        <w:t>积分运算</w:t>
      </w:r>
      <w:r>
        <w:rPr>
          <w:rFonts w:eastAsiaTheme="minorEastAsia" w:hint="eastAsia"/>
          <w:lang w:eastAsia="zh-CN"/>
        </w:rPr>
        <w:t xml:space="preserve"> </w:t>
      </w:r>
      <w:r w:rsidR="00497620">
        <w:rPr>
          <w:rFonts w:eastAsiaTheme="minorEastAsia" w:hint="eastAsia"/>
          <w:lang w:eastAsia="zh-C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 xml:space="preserve">1  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ln⁡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(x)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x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bx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tan⁡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(x)</m:t>
                  </m:r>
                </m:e>
              </m:mr>
            </m:m>
          </m:e>
        </m:d>
      </m:oMath>
      <w:r w:rsidR="00497620">
        <w:rPr>
          <w:rFonts w:eastAsiaTheme="minorEastAsia" w:hint="eastAsia"/>
          <w:lang w:eastAsia="zh-CN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lang w:eastAsia="zh-CN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2</m:t>
            </m:r>
          </m:sub>
        </m:sSub>
        <m:r>
          <w:rPr>
            <w:rFonts w:ascii="Cambria Math" w:eastAsiaTheme="minorEastAsia" w:hAnsi="Cambria Math"/>
            <w:lang w:eastAsia="zh-CN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mPr>
              <m:mr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2sinω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ω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/>
                      <w:lang w:eastAsia="zh-CN"/>
                    </w:rPr>
                    <m:t>dω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eastAsia="zh-CN"/>
                    </w:rPr>
                    <m:t>  </m:t>
                  </m:r>
                  <m:r>
                    <w:rPr>
                      <w:rFonts w:ascii="Cambria Math" w:eastAsiaTheme="minorEastAsia" w:hAnsi="Cambria Math"/>
                      <w:lang w:eastAsia="zh-CN"/>
                    </w:rPr>
                    <m:t>,</m:t>
                  </m:r>
                </m:e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2π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eastAsia="zh-CN"/>
                        </w:rPr>
                        <m:t>dθ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a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eastAsia="zh-C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eastAsia="zh-CN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eastAsia="zh-CN"/>
                            </w:rPr>
                            <m:t>dr</m:t>
                          </m:r>
                        </m:e>
                      </m:nary>
                    </m:e>
                  </m:nary>
                </m:e>
              </m:mr>
            </m:m>
          </m:e>
        </m:d>
      </m:oMath>
    </w:p>
    <w:p w:rsidR="0035277B" w:rsidRDefault="0035277B" w:rsidP="00A46252">
      <w:pPr>
        <w:rPr>
          <w:rFonts w:eastAsiaTheme="minorEastAsia"/>
          <w:lang w:eastAsia="zh-CN"/>
        </w:rPr>
      </w:pPr>
    </w:p>
    <w:p w:rsidR="0035277B" w:rsidRPr="0035277B" w:rsidRDefault="0035277B" w:rsidP="0035277B">
      <w:pPr>
        <w:rPr>
          <w:rStyle w:val="Input"/>
          <w:rFonts w:hint="eastAsia"/>
        </w:rPr>
      </w:pPr>
      <w:bookmarkStart w:id="52" w:name="INPUT_47"/>
      <w:proofErr w:type="gramStart"/>
      <w:r w:rsidRPr="0035277B">
        <w:rPr>
          <w:rStyle w:val="Input"/>
          <w:rFonts w:hint="eastAsia"/>
        </w:rPr>
        <w:t>clear</w:t>
      </w:r>
      <w:proofErr w:type="gramEnd"/>
      <w:r w:rsidRPr="0035277B">
        <w:rPr>
          <w:rStyle w:val="Input"/>
          <w:rFonts w:hint="eastAsia"/>
        </w:rPr>
        <w:t>;</w:t>
      </w:r>
    </w:p>
    <w:p w:rsidR="0035277B" w:rsidRPr="0035277B" w:rsidRDefault="0035277B" w:rsidP="0035277B">
      <w:pPr>
        <w:rPr>
          <w:rStyle w:val="Input"/>
        </w:rPr>
      </w:pPr>
      <w:proofErr w:type="spellStart"/>
      <w:proofErr w:type="gramStart"/>
      <w:r>
        <w:rPr>
          <w:rStyle w:val="Input"/>
        </w:rPr>
        <w:t>syms</w:t>
      </w:r>
      <w:proofErr w:type="spellEnd"/>
      <w:proofErr w:type="gramEnd"/>
      <w:r>
        <w:rPr>
          <w:rStyle w:val="Input"/>
        </w:rPr>
        <w:t xml:space="preserve"> f x a b</w:t>
      </w:r>
      <w:r w:rsidRPr="0035277B">
        <w:rPr>
          <w:rStyle w:val="Input"/>
        </w:rPr>
        <w:t>;</w:t>
      </w:r>
    </w:p>
    <w:p w:rsidR="0035277B" w:rsidRPr="0035277B" w:rsidRDefault="0035277B" w:rsidP="0035277B">
      <w:pPr>
        <w:rPr>
          <w:rStyle w:val="Input"/>
        </w:rPr>
      </w:pPr>
      <w:r w:rsidRPr="0035277B">
        <w:rPr>
          <w:rStyle w:val="Input"/>
        </w:rPr>
        <w:t>f</w:t>
      </w:r>
      <w:proofErr w:type="gramStart"/>
      <w:r w:rsidRPr="0035277B">
        <w:rPr>
          <w:rStyle w:val="Input"/>
        </w:rPr>
        <w:t>=</w:t>
      </w:r>
      <w:r w:rsidRPr="004F4064">
        <w:rPr>
          <w:rStyle w:val="Input"/>
        </w:rPr>
        <w:t>[</w:t>
      </w:r>
      <w:proofErr w:type="gramEnd"/>
      <w:r w:rsidRPr="004F4064">
        <w:rPr>
          <w:rStyle w:val="Input"/>
        </w:rPr>
        <w:t xml:space="preserve">log(x), </w:t>
      </w:r>
      <w:proofErr w:type="spellStart"/>
      <w:r w:rsidRPr="004F4064">
        <w:rPr>
          <w:rStyle w:val="Input"/>
        </w:rPr>
        <w:t>a^x</w:t>
      </w:r>
      <w:proofErr w:type="spellEnd"/>
      <w:r w:rsidRPr="004F4064">
        <w:rPr>
          <w:rStyle w:val="Input"/>
        </w:rPr>
        <w:t xml:space="preserve">; </w:t>
      </w:r>
      <w:proofErr w:type="spellStart"/>
      <w:r w:rsidRPr="004F4064">
        <w:rPr>
          <w:rStyle w:val="Input"/>
        </w:rPr>
        <w:t>exp</w:t>
      </w:r>
      <w:proofErr w:type="spellEnd"/>
      <w:r w:rsidRPr="004F4064">
        <w:rPr>
          <w:rStyle w:val="Input"/>
        </w:rPr>
        <w:t>(b*x), tan(x)]</w:t>
      </w:r>
      <w:r w:rsidRPr="0035277B">
        <w:rPr>
          <w:rStyle w:val="Input"/>
        </w:rPr>
        <w:t>;</w:t>
      </w:r>
    </w:p>
    <w:p w:rsidR="0035277B" w:rsidRPr="0035277B" w:rsidRDefault="0035277B" w:rsidP="0035277B">
      <w:pPr>
        <w:rPr>
          <w:rStyle w:val="Input"/>
        </w:rPr>
      </w:pPr>
      <w:proofErr w:type="spellStart"/>
      <w:proofErr w:type="gramStart"/>
      <w:r w:rsidRPr="0035277B">
        <w:rPr>
          <w:rStyle w:val="Input"/>
        </w:rPr>
        <w:t>dfdx</w:t>
      </w:r>
      <w:proofErr w:type="spellEnd"/>
      <w:r w:rsidRPr="0035277B">
        <w:rPr>
          <w:rStyle w:val="Input"/>
        </w:rPr>
        <w:t>=</w:t>
      </w:r>
      <w:proofErr w:type="gramEnd"/>
      <w:r w:rsidRPr="0035277B">
        <w:rPr>
          <w:rStyle w:val="Input"/>
          <w:rFonts w:hint="eastAsia"/>
          <w:lang w:eastAsia="zh-CN"/>
        </w:rPr>
        <w:t>coll</w:t>
      </w:r>
      <w:r w:rsidRPr="0035277B">
        <w:rPr>
          <w:rStyle w:val="Input"/>
        </w:rPr>
        <w:t>ect(diff(</w:t>
      </w:r>
      <w:proofErr w:type="spellStart"/>
      <w:r w:rsidRPr="0035277B">
        <w:rPr>
          <w:rStyle w:val="Input"/>
        </w:rPr>
        <w:t>f,x</w:t>
      </w:r>
      <w:proofErr w:type="spellEnd"/>
      <w:r w:rsidRPr="0035277B">
        <w:rPr>
          <w:rStyle w:val="Input"/>
        </w:rPr>
        <w:t>));</w:t>
      </w:r>
    </w:p>
    <w:p w:rsidR="0035277B" w:rsidRPr="00497620" w:rsidRDefault="0035277B" w:rsidP="0035277B">
      <w:pPr>
        <w:pStyle w:val="Normal"/>
        <w:rPr>
          <w:rFonts w:ascii="Courier New" w:hAnsi="Courier New"/>
          <w:b/>
          <w:color w:val="008000"/>
        </w:rPr>
      </w:pPr>
      <w:proofErr w:type="spellStart"/>
      <w:proofErr w:type="gramStart"/>
      <w:r w:rsidRPr="0035277B">
        <w:rPr>
          <w:rStyle w:val="Input"/>
        </w:rPr>
        <w:t>intx</w:t>
      </w:r>
      <w:proofErr w:type="spellEnd"/>
      <w:r w:rsidRPr="0035277B">
        <w:rPr>
          <w:rStyle w:val="Input"/>
        </w:rPr>
        <w:t>=</w:t>
      </w:r>
      <w:proofErr w:type="spellStart"/>
      <w:proofErr w:type="gramEnd"/>
      <w:r w:rsidRPr="0035277B">
        <w:rPr>
          <w:rStyle w:val="Input"/>
        </w:rPr>
        <w:t>int</w:t>
      </w:r>
      <w:proofErr w:type="spellEnd"/>
      <w:r w:rsidRPr="0035277B">
        <w:rPr>
          <w:rStyle w:val="Input"/>
        </w:rPr>
        <w:t>(</w:t>
      </w:r>
      <w:proofErr w:type="spellStart"/>
      <w:r w:rsidRPr="0035277B">
        <w:rPr>
          <w:rStyle w:val="Input"/>
        </w:rPr>
        <w:t>dfdx</w:t>
      </w:r>
      <w:proofErr w:type="spellEnd"/>
      <w:r w:rsidRPr="0035277B">
        <w:rPr>
          <w:rStyle w:val="Input"/>
        </w:rPr>
        <w:t xml:space="preserve">) </w:t>
      </w:r>
      <w:bookmarkEnd w:id="52"/>
      <w:r w:rsidRPr="0035277B">
        <w:t xml:space="preserve"> </w:t>
      </w:r>
    </w:p>
    <w:p w:rsidR="0035277B" w:rsidRPr="0035277B" w:rsidRDefault="0035277B" w:rsidP="0035277B">
      <w:pPr>
        <w:pStyle w:val="Normal"/>
      </w:pPr>
    </w:p>
    <w:p w:rsidR="00497620" w:rsidRDefault="00497620" w:rsidP="0035277B">
      <w:pPr>
        <w:pStyle w:val="Normal"/>
        <w:rPr>
          <w:rStyle w:val="Output"/>
        </w:rPr>
      </w:pPr>
      <w:bookmarkStart w:id="53" w:name="OUTPUT_47"/>
      <w:proofErr w:type="spellStart"/>
      <w:proofErr w:type="gramStart"/>
      <w:r>
        <w:rPr>
          <w:rStyle w:val="Output"/>
        </w:rPr>
        <w:t>intx</w:t>
      </w:r>
      <w:proofErr w:type="spellEnd"/>
      <w:proofErr w:type="gramEnd"/>
      <w:r>
        <w:rPr>
          <w:rStyle w:val="Output"/>
        </w:rPr>
        <w:t xml:space="preserve"> =</w:t>
      </w:r>
    </w:p>
    <w:p w:rsidR="00497620" w:rsidRDefault="00497620" w:rsidP="0035277B">
      <w:pPr>
        <w:pStyle w:val="Normal"/>
        <w:rPr>
          <w:rStyle w:val="Output"/>
        </w:rPr>
      </w:pPr>
      <w:r>
        <w:rPr>
          <w:rStyle w:val="Output"/>
        </w:rPr>
        <w:t xml:space="preserve">[   </w:t>
      </w:r>
      <w:proofErr w:type="gramStart"/>
      <w:r>
        <w:rPr>
          <w:rStyle w:val="Output"/>
        </w:rPr>
        <w:t>log(</w:t>
      </w:r>
      <w:proofErr w:type="gramEnd"/>
      <w:r>
        <w:rPr>
          <w:rStyle w:val="Output"/>
        </w:rPr>
        <w:t xml:space="preserve">x),    </w:t>
      </w:r>
      <w:proofErr w:type="spellStart"/>
      <w:r>
        <w:rPr>
          <w:rStyle w:val="Output"/>
        </w:rPr>
        <w:t>a^x</w:t>
      </w:r>
      <w:proofErr w:type="spellEnd"/>
      <w:r>
        <w:rPr>
          <w:rStyle w:val="Output"/>
        </w:rPr>
        <w:t>]</w:t>
      </w:r>
    </w:p>
    <w:p w:rsidR="0035277B" w:rsidRDefault="00497620" w:rsidP="0035277B">
      <w:pPr>
        <w:pStyle w:val="Normal"/>
      </w:pPr>
      <w:proofErr w:type="gramStart"/>
      <w:r>
        <w:rPr>
          <w:rStyle w:val="Output"/>
        </w:rPr>
        <w:t xml:space="preserve">[ </w:t>
      </w:r>
      <w:proofErr w:type="spellStart"/>
      <w:r>
        <w:rPr>
          <w:rStyle w:val="Output"/>
        </w:rPr>
        <w:t>exp</w:t>
      </w:r>
      <w:proofErr w:type="spellEnd"/>
      <w:proofErr w:type="gramEnd"/>
      <w:r>
        <w:rPr>
          <w:rStyle w:val="Output"/>
        </w:rPr>
        <w:t>(b*x), tan(x)]</w:t>
      </w:r>
      <w:r w:rsidR="0035277B" w:rsidRPr="0035277B">
        <w:t xml:space="preserve"> </w:t>
      </w:r>
      <w:bookmarkEnd w:id="53"/>
      <w:r w:rsidR="0035277B" w:rsidRPr="0035277B">
        <w:t xml:space="preserve"> </w:t>
      </w:r>
    </w:p>
    <w:p w:rsidR="00520150" w:rsidRDefault="00520150" w:rsidP="0035277B">
      <w:pPr>
        <w:pStyle w:val="Normal"/>
      </w:pPr>
    </w:p>
    <w:p w:rsidR="00520150" w:rsidRPr="00520150" w:rsidRDefault="00520150" w:rsidP="0035277B">
      <w:pPr>
        <w:pStyle w:val="Normal"/>
        <w:rPr>
          <w:rStyle w:val="Input"/>
        </w:rPr>
      </w:pPr>
      <w:bookmarkStart w:id="54" w:name="INPUT_48"/>
      <w:proofErr w:type="gramStart"/>
      <w:r w:rsidRPr="00520150">
        <w:rPr>
          <w:rStyle w:val="Input"/>
        </w:rPr>
        <w:t>clear</w:t>
      </w:r>
      <w:proofErr w:type="gramEnd"/>
      <w:r w:rsidRPr="00520150">
        <w:rPr>
          <w:rStyle w:val="Input"/>
        </w:rPr>
        <w:t>;</w:t>
      </w:r>
    </w:p>
    <w:p w:rsidR="00520150" w:rsidRPr="00520150" w:rsidRDefault="00520150" w:rsidP="0035277B">
      <w:pPr>
        <w:pStyle w:val="Normal"/>
        <w:rPr>
          <w:rStyle w:val="Input"/>
        </w:rPr>
      </w:pPr>
      <w:proofErr w:type="spellStart"/>
      <w:proofErr w:type="gramStart"/>
      <w:r w:rsidRPr="00520150">
        <w:rPr>
          <w:rStyle w:val="Input"/>
        </w:rPr>
        <w:t>syms</w:t>
      </w:r>
      <w:proofErr w:type="spellEnd"/>
      <w:proofErr w:type="gramEnd"/>
      <w:r w:rsidRPr="00520150">
        <w:rPr>
          <w:rStyle w:val="Input"/>
        </w:rPr>
        <w:t xml:space="preserve"> omega f</w:t>
      </w:r>
      <w:r>
        <w:rPr>
          <w:rStyle w:val="Input"/>
        </w:rPr>
        <w:t>1 f2</w:t>
      </w:r>
      <w:r w:rsidRPr="00520150">
        <w:rPr>
          <w:rStyle w:val="Input"/>
        </w:rPr>
        <w:t xml:space="preserve"> a r </w:t>
      </w:r>
      <w:proofErr w:type="spellStart"/>
      <w:r w:rsidRPr="00520150">
        <w:rPr>
          <w:rStyle w:val="Input"/>
        </w:rPr>
        <w:t>theata</w:t>
      </w:r>
      <w:proofErr w:type="spellEnd"/>
      <w:r w:rsidRPr="00520150">
        <w:rPr>
          <w:rStyle w:val="Input"/>
        </w:rPr>
        <w:t>;</w:t>
      </w:r>
    </w:p>
    <w:p w:rsidR="00520150" w:rsidRPr="00520150" w:rsidRDefault="00520150" w:rsidP="0035277B">
      <w:pPr>
        <w:pStyle w:val="Normal"/>
        <w:rPr>
          <w:rStyle w:val="Input"/>
        </w:rPr>
      </w:pPr>
      <w:r w:rsidRPr="00520150">
        <w:rPr>
          <w:rStyle w:val="Input"/>
        </w:rPr>
        <w:t>f1</w:t>
      </w:r>
      <w:proofErr w:type="gramStart"/>
      <w:r w:rsidRPr="00520150">
        <w:rPr>
          <w:rStyle w:val="Input"/>
        </w:rPr>
        <w:t>=(</w:t>
      </w:r>
      <w:proofErr w:type="gramEnd"/>
      <w:r w:rsidRPr="00520150">
        <w:rPr>
          <w:rStyle w:val="Input"/>
        </w:rPr>
        <w:t>2*sin(omega))/omega;</w:t>
      </w:r>
    </w:p>
    <w:p w:rsidR="00520150" w:rsidRPr="00520150" w:rsidRDefault="00520150" w:rsidP="0035277B">
      <w:pPr>
        <w:pStyle w:val="Normal"/>
        <w:rPr>
          <w:rStyle w:val="Input"/>
        </w:rPr>
      </w:pPr>
      <w:r w:rsidRPr="00520150">
        <w:rPr>
          <w:rStyle w:val="Input"/>
        </w:rPr>
        <w:t>f2=r*</w:t>
      </w:r>
      <w:proofErr w:type="spellStart"/>
      <w:proofErr w:type="gramStart"/>
      <w:r w:rsidRPr="00520150">
        <w:rPr>
          <w:rStyle w:val="Input"/>
        </w:rPr>
        <w:t>exp</w:t>
      </w:r>
      <w:proofErr w:type="spellEnd"/>
      <w:r w:rsidRPr="00520150">
        <w:rPr>
          <w:rStyle w:val="Input"/>
        </w:rPr>
        <w:t>(</w:t>
      </w:r>
      <w:proofErr w:type="gramEnd"/>
      <w:r w:rsidRPr="00520150">
        <w:rPr>
          <w:rStyle w:val="Input"/>
        </w:rPr>
        <w:t>-r^2);</w:t>
      </w:r>
    </w:p>
    <w:p w:rsidR="00520150" w:rsidRPr="00520150" w:rsidRDefault="00520150" w:rsidP="0035277B">
      <w:pPr>
        <w:pStyle w:val="Normal"/>
        <w:rPr>
          <w:rStyle w:val="Input"/>
        </w:rPr>
      </w:pPr>
      <w:proofErr w:type="spellStart"/>
      <w:proofErr w:type="gramStart"/>
      <w:r w:rsidRPr="00520150">
        <w:rPr>
          <w:rStyle w:val="Input"/>
        </w:rPr>
        <w:t>int</w:t>
      </w:r>
      <w:proofErr w:type="spellEnd"/>
      <w:r w:rsidRPr="00520150">
        <w:rPr>
          <w:rStyle w:val="Input"/>
        </w:rPr>
        <w:t>(</w:t>
      </w:r>
      <w:proofErr w:type="gramEnd"/>
      <w:r w:rsidRPr="00520150">
        <w:rPr>
          <w:rStyle w:val="Input"/>
        </w:rPr>
        <w:t xml:space="preserve">f1,omega, 0, </w:t>
      </w:r>
      <w:proofErr w:type="spellStart"/>
      <w:r w:rsidRPr="00520150">
        <w:rPr>
          <w:rStyle w:val="Input"/>
        </w:rPr>
        <w:t>inf</w:t>
      </w:r>
      <w:proofErr w:type="spellEnd"/>
      <w:r w:rsidRPr="00520150">
        <w:rPr>
          <w:rStyle w:val="Input"/>
        </w:rPr>
        <w:t>)</w:t>
      </w:r>
    </w:p>
    <w:p w:rsidR="00520150" w:rsidRDefault="00520150" w:rsidP="00520150">
      <w:pPr>
        <w:pStyle w:val="Normal"/>
      </w:pPr>
      <w:proofErr w:type="spellStart"/>
      <w:proofErr w:type="gramStart"/>
      <w:r w:rsidRPr="00520150">
        <w:rPr>
          <w:rStyle w:val="Input"/>
        </w:rPr>
        <w:t>int</w:t>
      </w:r>
      <w:proofErr w:type="spellEnd"/>
      <w:r w:rsidRPr="00520150">
        <w:rPr>
          <w:rStyle w:val="Input"/>
        </w:rPr>
        <w:t>(</w:t>
      </w:r>
      <w:proofErr w:type="spellStart"/>
      <w:proofErr w:type="gramEnd"/>
      <w:r w:rsidRPr="00520150">
        <w:rPr>
          <w:rStyle w:val="Input"/>
        </w:rPr>
        <w:t>int</w:t>
      </w:r>
      <w:proofErr w:type="spellEnd"/>
      <w:r w:rsidRPr="00520150">
        <w:rPr>
          <w:rStyle w:val="Input"/>
        </w:rPr>
        <w:t xml:space="preserve">(f2,r,0,2*pi),theata,0, 2*pi) </w:t>
      </w:r>
      <w:bookmarkEnd w:id="54"/>
      <w:r w:rsidRPr="00520150">
        <w:t xml:space="preserve"> </w:t>
      </w:r>
    </w:p>
    <w:p w:rsidR="00520150" w:rsidRPr="00520150" w:rsidRDefault="00520150" w:rsidP="00520150">
      <w:pPr>
        <w:pStyle w:val="Normal"/>
      </w:pPr>
    </w:p>
    <w:p w:rsidR="00520150" w:rsidRDefault="00520150" w:rsidP="00520150">
      <w:pPr>
        <w:pStyle w:val="Normal"/>
        <w:rPr>
          <w:rStyle w:val="Output"/>
        </w:rPr>
      </w:pPr>
      <w:bookmarkStart w:id="55" w:name="OUTPUT_48"/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520150" w:rsidRDefault="00520150" w:rsidP="00520150">
      <w:pPr>
        <w:pStyle w:val="Normal"/>
        <w:rPr>
          <w:rStyle w:val="Output"/>
        </w:rPr>
      </w:pPr>
      <w:proofErr w:type="gramStart"/>
      <w:r>
        <w:rPr>
          <w:rStyle w:val="Output"/>
        </w:rPr>
        <w:t>pi</w:t>
      </w:r>
      <w:proofErr w:type="gramEnd"/>
    </w:p>
    <w:p w:rsidR="00520150" w:rsidRDefault="00520150" w:rsidP="00520150">
      <w:pPr>
        <w:pStyle w:val="Normal"/>
        <w:rPr>
          <w:rStyle w:val="Output"/>
        </w:rPr>
      </w:pPr>
      <w:proofErr w:type="spellStart"/>
      <w:proofErr w:type="gramStart"/>
      <w:r>
        <w:rPr>
          <w:rStyle w:val="Output"/>
        </w:rPr>
        <w:t>ans</w:t>
      </w:r>
      <w:proofErr w:type="spellEnd"/>
      <w:proofErr w:type="gramEnd"/>
      <w:r>
        <w:rPr>
          <w:rStyle w:val="Output"/>
        </w:rPr>
        <w:t xml:space="preserve"> =</w:t>
      </w:r>
    </w:p>
    <w:p w:rsidR="00520150" w:rsidRDefault="00520150" w:rsidP="00520150">
      <w:pPr>
        <w:pStyle w:val="Normal"/>
      </w:pPr>
      <w:r>
        <w:rPr>
          <w:rStyle w:val="Output"/>
        </w:rPr>
        <w:t>-pi*(</w:t>
      </w:r>
      <w:proofErr w:type="spellStart"/>
      <w:proofErr w:type="gramStart"/>
      <w:r>
        <w:rPr>
          <w:rStyle w:val="Output"/>
        </w:rPr>
        <w:t>exp</w:t>
      </w:r>
      <w:proofErr w:type="spellEnd"/>
      <w:r>
        <w:rPr>
          <w:rStyle w:val="Output"/>
        </w:rPr>
        <w:t>(</w:t>
      </w:r>
      <w:proofErr w:type="gramEnd"/>
      <w:r>
        <w:rPr>
          <w:rStyle w:val="Output"/>
        </w:rPr>
        <w:t>-4*pi^2) - 1)</w:t>
      </w:r>
      <w:r w:rsidRPr="00520150">
        <w:t xml:space="preserve"> </w:t>
      </w:r>
      <w:bookmarkEnd w:id="55"/>
      <w:r w:rsidRPr="00520150">
        <w:t xml:space="preserve"> </w:t>
      </w:r>
    </w:p>
    <w:p w:rsidR="00520150" w:rsidRDefault="00520150" w:rsidP="00520150">
      <w:pPr>
        <w:pStyle w:val="Normal"/>
      </w:pPr>
    </w:p>
    <w:p w:rsidR="00520150" w:rsidRDefault="00520150" w:rsidP="00520150">
      <w:pPr>
        <w:pStyle w:val="Normal"/>
        <w:rPr>
          <w:rFonts w:asciiTheme="minorEastAsia" w:eastAsiaTheme="minorEastAsia" w:hAnsiTheme="minorEastAsia"/>
          <w:lang w:eastAsia="zh-CN"/>
        </w:rPr>
      </w:pPr>
      <w:r>
        <w:rPr>
          <w:lang w:eastAsia="zh-CN"/>
        </w:rPr>
        <w:t xml:space="preserve">%Taylor </w:t>
      </w:r>
      <w:r>
        <w:rPr>
          <w:rFonts w:asciiTheme="minorEastAsia" w:eastAsiaTheme="minorEastAsia" w:hAnsiTheme="minorEastAsia" w:hint="eastAsia"/>
          <w:lang w:eastAsia="zh-CN"/>
        </w:rPr>
        <w:t xml:space="preserve">级数展开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 w:hint="eastAsia"/>
                <w:lang w:eastAsia="zh-CN"/>
              </w:rPr>
              <m:t>n</m:t>
            </m:r>
            <m:r>
              <w:rPr>
                <w:rFonts w:ascii="Cambria Math" w:eastAsiaTheme="minorEastAsia" w:hAnsi="Cambria Math"/>
                <w:lang w:eastAsia="zh-CN"/>
              </w:rPr>
              <m:t>=0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n+1</m:t>
                </m:r>
              </m:den>
            </m:f>
          </m:e>
        </m:nary>
      </m:oMath>
      <w:r w:rsidR="003F368F">
        <w:rPr>
          <w:rFonts w:asciiTheme="minorEastAsia" w:eastAsiaTheme="minorEastAsia" w:hAnsiTheme="minorEastAsia" w:hint="eastAsia"/>
          <w:lang w:eastAsia="zh-CN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lang w:eastAsia="zh-CN"/>
              </w:rPr>
            </m:ctrlPr>
          </m:naryPr>
          <m:sub>
            <m:r>
              <w:rPr>
                <w:rFonts w:ascii="Cambria Math" w:eastAsiaTheme="minorEastAsia" w:hAnsi="Cambria Math"/>
                <w:lang w:eastAsia="zh-CN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n-1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  <w:lang w:eastAsia="zh-CN"/>
          </w:rPr>
          <m:t>sin⁡</m:t>
        </m:r>
        <m:r>
          <w:rPr>
            <w:rFonts w:ascii="Cambria Math" w:eastAsiaTheme="minorEastAsia" w:hAnsi="Cambria Math"/>
            <w:lang w:eastAsia="zh-CN"/>
          </w:rPr>
          <m:t>(k)</m:t>
        </m:r>
      </m:oMath>
      <w:bookmarkStart w:id="56" w:name="_GoBack"/>
      <w:bookmarkEnd w:id="56"/>
    </w:p>
    <w:p w:rsidR="00520150" w:rsidRPr="00520150" w:rsidRDefault="00520150" w:rsidP="00520150">
      <w:pPr>
        <w:pStyle w:val="Normal"/>
        <w:rPr>
          <w:rFonts w:hint="eastAsia"/>
          <w:lang w:eastAsia="zh-CN"/>
        </w:rPr>
      </w:pPr>
    </w:p>
    <w:p w:rsidR="0035277B" w:rsidRPr="0035277B" w:rsidRDefault="0035277B" w:rsidP="00A46252">
      <w:pPr>
        <w:rPr>
          <w:rFonts w:eastAsiaTheme="minorEastAsia" w:hint="eastAsia"/>
          <w:lang w:eastAsia="zh-CN"/>
        </w:rPr>
      </w:pPr>
    </w:p>
    <w:sectPr w:rsidR="0035277B" w:rsidRPr="0035277B" w:rsidSect="00160BC5">
      <w:headerReference w:type="even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275" w:charSpace="19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935" w:rsidRDefault="003E0935" w:rsidP="00160BC5">
      <w:r>
        <w:separator/>
      </w:r>
    </w:p>
  </w:endnote>
  <w:endnote w:type="continuationSeparator" w:id="0">
    <w:p w:rsidR="003E0935" w:rsidRDefault="003E0935" w:rsidP="0016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935" w:rsidRDefault="003E0935" w:rsidP="00160BC5">
      <w:r>
        <w:separator/>
      </w:r>
    </w:p>
  </w:footnote>
  <w:footnote w:type="continuationSeparator" w:id="0">
    <w:p w:rsidR="003E0935" w:rsidRDefault="003E0935" w:rsidP="00160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C5" w:rsidRDefault="00160BC5" w:rsidP="00160BC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BC5" w:rsidRDefault="00160BC5" w:rsidP="00160BC5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intFractionalCharacterWidth/>
  <w:embedSystemFonts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9"/>
  <w:doNotHyphenateCaps/>
  <w:drawingGridHorizontalSpacing w:val="201"/>
  <w:drawingGridVerticalSpacing w:val="275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o:colormru v:ext="edit" colors="#c4e59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skedForShutdown" w:val="yes"/>
    <w:docVar w:name="InputCellCount" w:val="48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E7136E"/>
    <w:rsid w:val="000714ED"/>
    <w:rsid w:val="00094100"/>
    <w:rsid w:val="000A26E6"/>
    <w:rsid w:val="000C66ED"/>
    <w:rsid w:val="000E2F1E"/>
    <w:rsid w:val="00105E97"/>
    <w:rsid w:val="00160BC5"/>
    <w:rsid w:val="00167648"/>
    <w:rsid w:val="00191F4F"/>
    <w:rsid w:val="00234042"/>
    <w:rsid w:val="002421A1"/>
    <w:rsid w:val="00253CA1"/>
    <w:rsid w:val="00280591"/>
    <w:rsid w:val="002E28E0"/>
    <w:rsid w:val="002E7DFC"/>
    <w:rsid w:val="0035109B"/>
    <w:rsid w:val="0035277B"/>
    <w:rsid w:val="0037023B"/>
    <w:rsid w:val="003D74F3"/>
    <w:rsid w:val="003E0935"/>
    <w:rsid w:val="003F368F"/>
    <w:rsid w:val="003F7AC2"/>
    <w:rsid w:val="0043703E"/>
    <w:rsid w:val="0045174F"/>
    <w:rsid w:val="00452167"/>
    <w:rsid w:val="00452D14"/>
    <w:rsid w:val="00457BC1"/>
    <w:rsid w:val="00497620"/>
    <w:rsid w:val="004D5D61"/>
    <w:rsid w:val="004E5464"/>
    <w:rsid w:val="004F3538"/>
    <w:rsid w:val="004F4064"/>
    <w:rsid w:val="005042F8"/>
    <w:rsid w:val="00520150"/>
    <w:rsid w:val="00590CF4"/>
    <w:rsid w:val="00600262"/>
    <w:rsid w:val="00625888"/>
    <w:rsid w:val="00646C75"/>
    <w:rsid w:val="0071437A"/>
    <w:rsid w:val="00775486"/>
    <w:rsid w:val="00785432"/>
    <w:rsid w:val="00785CBC"/>
    <w:rsid w:val="00800F73"/>
    <w:rsid w:val="0080538B"/>
    <w:rsid w:val="00824ADD"/>
    <w:rsid w:val="008A2BA6"/>
    <w:rsid w:val="00916207"/>
    <w:rsid w:val="00924A17"/>
    <w:rsid w:val="009E622A"/>
    <w:rsid w:val="00A037BE"/>
    <w:rsid w:val="00A07B23"/>
    <w:rsid w:val="00A34CF1"/>
    <w:rsid w:val="00A37752"/>
    <w:rsid w:val="00A46252"/>
    <w:rsid w:val="00A71BE6"/>
    <w:rsid w:val="00AA18A5"/>
    <w:rsid w:val="00AA6AAF"/>
    <w:rsid w:val="00AB3DCF"/>
    <w:rsid w:val="00AC3660"/>
    <w:rsid w:val="00B63EF5"/>
    <w:rsid w:val="00B908AD"/>
    <w:rsid w:val="00BA154B"/>
    <w:rsid w:val="00BA6AA9"/>
    <w:rsid w:val="00C52626"/>
    <w:rsid w:val="00C9075A"/>
    <w:rsid w:val="00CD0FEF"/>
    <w:rsid w:val="00CD5190"/>
    <w:rsid w:val="00CE2A5F"/>
    <w:rsid w:val="00D562F9"/>
    <w:rsid w:val="00DB2793"/>
    <w:rsid w:val="00DC3364"/>
    <w:rsid w:val="00DE3F37"/>
    <w:rsid w:val="00DE4180"/>
    <w:rsid w:val="00E7136E"/>
    <w:rsid w:val="00EE3E1B"/>
    <w:rsid w:val="00EF2F8D"/>
    <w:rsid w:val="00F17153"/>
    <w:rsid w:val="00F444D6"/>
    <w:rsid w:val="00F845DE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4e59f"/>
    </o:shapedefaults>
    <o:shapelayout v:ext="edit">
      <o:idmap v:ext="edit" data="1"/>
    </o:shapelayout>
  </w:shapeDefaults>
  <w:decimalSymbol w:val="."/>
  <w:listSeparator w:val=","/>
  <w15:chartTrackingRefBased/>
  <w15:docId w15:val="{104EAB2F-DA5F-4B21-BE37-557B4D2E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qFormat/>
    <w:pPr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  <w:style w:type="paragraph" w:customStyle="1" w:styleId="10">
    <w:name w:val="正文1"/>
    <w:basedOn w:val="a"/>
    <w:rsid w:val="00E7136E"/>
  </w:style>
  <w:style w:type="paragraph" w:styleId="a3">
    <w:name w:val="header"/>
    <w:basedOn w:val="a"/>
    <w:link w:val="Char"/>
    <w:rsid w:val="00160B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0BC5"/>
    <w:rPr>
      <w:sz w:val="18"/>
      <w:szCs w:val="18"/>
      <w:lang w:eastAsia="en-US"/>
    </w:rPr>
  </w:style>
  <w:style w:type="paragraph" w:styleId="a4">
    <w:name w:val="footer"/>
    <w:basedOn w:val="a"/>
    <w:link w:val="Char0"/>
    <w:rsid w:val="00160B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0BC5"/>
    <w:rPr>
      <w:sz w:val="18"/>
      <w:szCs w:val="18"/>
      <w:lang w:eastAsia="en-US"/>
    </w:rPr>
  </w:style>
  <w:style w:type="paragraph" w:customStyle="1" w:styleId="20">
    <w:name w:val="正文2"/>
    <w:basedOn w:val="a"/>
    <w:rsid w:val="00646C75"/>
  </w:style>
  <w:style w:type="paragraph" w:customStyle="1" w:styleId="3">
    <w:name w:val="正文3"/>
    <w:basedOn w:val="20"/>
    <w:rsid w:val="00BA6AA9"/>
  </w:style>
  <w:style w:type="character" w:styleId="a5">
    <w:name w:val="Placeholder Text"/>
    <w:basedOn w:val="a0"/>
    <w:uiPriority w:val="99"/>
    <w:semiHidden/>
    <w:rsid w:val="00167648"/>
    <w:rPr>
      <w:color w:val="808080"/>
    </w:rPr>
  </w:style>
  <w:style w:type="paragraph" w:customStyle="1" w:styleId="Normal">
    <w:name w:val="Normal"/>
    <w:basedOn w:val="a"/>
    <w:rsid w:val="00167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m-book.dot" TargetMode="External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3D947-5425-497F-8366-07B63E69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m-book</Template>
  <TotalTime>143</TotalTime>
  <Pages>6</Pages>
  <Words>622</Words>
  <Characters>2868</Characters>
  <Application>Microsoft Office Word</Application>
  <DocSecurity>0</DocSecurity>
  <Lines>318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</dc:subject>
  <dc:creator>Kevin Zhu</dc:creator>
  <cp:keywords/>
  <dc:description/>
  <cp:lastModifiedBy>Kevin Zhu</cp:lastModifiedBy>
  <cp:revision>12</cp:revision>
  <cp:lastPrinted>1899-12-31T16:00:00Z</cp:lastPrinted>
  <dcterms:created xsi:type="dcterms:W3CDTF">2017-05-29T06:27:00Z</dcterms:created>
  <dcterms:modified xsi:type="dcterms:W3CDTF">2017-06-02T06:59:00Z</dcterms:modified>
</cp:coreProperties>
</file>